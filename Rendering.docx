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2408992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195"/>
            <w:gridCol w:w="7842"/>
          </w:tblGrid>
          <w:tr w:rsidR="00870AED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70AED" w:rsidRDefault="00870AED" w:rsidP="00951B72">
                <w:pPr>
                  <w:pStyle w:val="SemEspaamen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70AED" w:rsidRDefault="00B763EB" w:rsidP="00951B72">
                <w:pPr>
                  <w:pStyle w:val="SemEspaamen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72"/>
                      <w:szCs w:val="72"/>
                    </w:rPr>
                    <w:alias w:val="Título"/>
                    <w:id w:val="541102321"/>
                    <w:placeholder>
                      <w:docPart w:val="06426A7ACD6949DBB442520C270C624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57730" w:rsidRPr="00B57730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72"/>
                        <w:szCs w:val="72"/>
                      </w:rPr>
                      <w:t>Fundamentos da Computação Gráfica</w:t>
                    </w:r>
                  </w:sdtContent>
                </w:sdt>
              </w:p>
            </w:tc>
          </w:tr>
          <w:tr w:rsidR="00870AED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70AED" w:rsidRDefault="00870AED" w:rsidP="00951B72">
                <w:pPr>
                  <w:pStyle w:val="SemEspaamen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70AED" w:rsidRDefault="000434BC" w:rsidP="00951B72">
                <w:r>
                  <w:rPr>
                    <w:noProof/>
                  </w:rPr>
                  <w:drawing>
                    <wp:inline distT="0" distB="0" distL="0" distR="0" wp14:anchorId="3A608192" wp14:editId="235795A2">
                      <wp:extent cx="4907166" cy="3375113"/>
                      <wp:effectExtent l="9525" t="9525" r="17259" b="6262"/>
                      <wp:docPr id="5" name="Imagem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70AED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70AED" w:rsidRDefault="00B763EB" w:rsidP="00D2537B">
                <w:pPr>
                  <w:pStyle w:val="SemEspaamento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a"/>
                    <w:id w:val="541102334"/>
                    <w:placeholder>
                      <w:docPart w:val="587349E59D2D48D59B56D08DD6323D19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4-06-16T00:00:00Z"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Content>
                    <w:r w:rsidR="00D2537B">
                      <w:rPr>
                        <w:color w:val="FFFFFF" w:themeColor="background1"/>
                        <w:sz w:val="32"/>
                        <w:szCs w:val="32"/>
                      </w:rPr>
                      <w:t>16</w:t>
                    </w:r>
                    <w:r w:rsidR="00B57730">
                      <w:rPr>
                        <w:color w:val="FFFFFF" w:themeColor="background1"/>
                        <w:sz w:val="32"/>
                        <w:szCs w:val="32"/>
                      </w:rPr>
                      <w:t>/0</w:t>
                    </w:r>
                    <w:r w:rsidR="00D2537B">
                      <w:rPr>
                        <w:color w:val="FFFFFF" w:themeColor="background1"/>
                        <w:sz w:val="32"/>
                        <w:szCs w:val="32"/>
                      </w:rPr>
                      <w:t>6</w:t>
                    </w:r>
                    <w:r w:rsidR="00B57730">
                      <w:rPr>
                        <w:color w:val="FFFFFF" w:themeColor="background1"/>
                        <w:sz w:val="32"/>
                        <w:szCs w:val="32"/>
                      </w:rPr>
                      <w:t>/2014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70AED" w:rsidRDefault="00B763EB" w:rsidP="00D2537B">
                <w:pPr>
                  <w:pStyle w:val="SemEspaamen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ítulo"/>
                    <w:id w:val="541102329"/>
                    <w:placeholder>
                      <w:docPart w:val="ED06A8F8118D46549E5EC30BDB76CF5C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proofErr w:type="spellStart"/>
                    <w:r w:rsidR="00D2537B">
                      <w:rPr>
                        <w:color w:val="FFFFFF" w:themeColor="background1"/>
                        <w:sz w:val="40"/>
                        <w:szCs w:val="40"/>
                      </w:rPr>
                      <w:t>Rendering</w:t>
                    </w:r>
                    <w:proofErr w:type="spellEnd"/>
                  </w:sdtContent>
                </w:sdt>
              </w:p>
            </w:tc>
          </w:tr>
          <w:tr w:rsidR="00870AED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70AED" w:rsidRDefault="00870AED" w:rsidP="00951B72">
                <w:pPr>
                  <w:pStyle w:val="SemEspaament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E40BD2" w:rsidRDefault="00E40BD2" w:rsidP="00951B72">
                <w:pPr>
                  <w:pStyle w:val="SemEspaament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Aluno: Leonardo Henrique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Camello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do Nascimento</w:t>
                </w:r>
              </w:p>
              <w:p w:rsidR="00E40BD2" w:rsidRDefault="00E40BD2" w:rsidP="00951B72">
                <w:pPr>
                  <w:pStyle w:val="SemEspaament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Professor: Marcelo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Gattass</w:t>
                </w:r>
                <w:proofErr w:type="spellEnd"/>
              </w:p>
              <w:p w:rsidR="00E40BD2" w:rsidRDefault="00E40BD2" w:rsidP="00951B72">
                <w:pPr>
                  <w:pStyle w:val="SemEspaament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</w:p>
              <w:p w:rsidR="00E40BD2" w:rsidRDefault="00E40BD2" w:rsidP="00951B72">
                <w:pPr>
                  <w:pStyle w:val="SemEspaament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</w:p>
              <w:p w:rsidR="00870AED" w:rsidRDefault="000434BC" w:rsidP="00951B72">
                <w:pPr>
                  <w:pStyle w:val="SemEspaament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 xml:space="preserve">  </w:t>
                </w:r>
              </w:p>
              <w:p w:rsidR="00870AED" w:rsidRDefault="00870AED" w:rsidP="00951B72">
                <w:pPr>
                  <w:pStyle w:val="SemEspaamen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70AED" w:rsidRDefault="00B763EB" w:rsidP="00951B72">
          <w:pPr>
            <w:spacing w:after="200" w:line="276" w:lineRule="auto"/>
          </w:pPr>
        </w:p>
      </w:sdtContent>
    </w:sdt>
    <w:p w:rsidR="00B57730" w:rsidRDefault="00B57730" w:rsidP="00951B72">
      <w:pPr>
        <w:pStyle w:val="Ttulo"/>
        <w:rPr>
          <w:sz w:val="60"/>
          <w:szCs w:val="60"/>
        </w:rPr>
      </w:pPr>
    </w:p>
    <w:p w:rsidR="00B57730" w:rsidRPr="00B57730" w:rsidRDefault="00B763EB" w:rsidP="00951B72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-1055697181"/>
          <w:placeholder>
            <w:docPart w:val="47283695249049E9A7DD98EDBA4567B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B57730"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219697527"/>
        <w:placeholder>
          <w:docPart w:val="DE9BBA9DF358465F8DCA0E267F4E6673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870AED" w:rsidRDefault="00D2537B" w:rsidP="00951B72">
          <w:pPr>
            <w:pStyle w:val="Subttulo"/>
          </w:pPr>
          <w:r>
            <w:t>Rendering</w:t>
          </w:r>
        </w:p>
      </w:sdtContent>
    </w:sdt>
    <w:p w:rsidR="00870AED" w:rsidRDefault="00C87BF5" w:rsidP="00951B72">
      <w:pPr>
        <w:pStyle w:val="Ttulo1"/>
      </w:pPr>
      <w:r>
        <w:t>Introdução</w:t>
      </w:r>
    </w:p>
    <w:p w:rsidR="00C87BF5" w:rsidRDefault="00C87BF5" w:rsidP="00951B72"/>
    <w:p w:rsidR="00C87BF5" w:rsidRDefault="00C87BF5" w:rsidP="00951B72">
      <w:pPr>
        <w:jc w:val="both"/>
      </w:pPr>
      <w:r>
        <w:t>O objetivo deste trabalho é</w:t>
      </w:r>
      <w:r w:rsidR="00463B31">
        <w:t xml:space="preserve"> </w:t>
      </w:r>
      <w:proofErr w:type="gramStart"/>
      <w:r w:rsidR="003946E5">
        <w:t>implementar</w:t>
      </w:r>
      <w:proofErr w:type="gramEnd"/>
      <w:r w:rsidR="003946E5">
        <w:t xml:space="preserve"> o algoritmo de traçado de raios e produzir algumas cenas demostrando os detalhes da implementação</w:t>
      </w:r>
      <w:r w:rsidR="00454C11">
        <w:t xml:space="preserve"> como luz ambiente, reflexão difusa e especular, e sombra</w:t>
      </w:r>
      <w:r w:rsidR="003946E5">
        <w:t>.</w:t>
      </w:r>
    </w:p>
    <w:p w:rsidR="002D36E8" w:rsidRDefault="002D36E8" w:rsidP="00951B72"/>
    <w:p w:rsidR="00F51ECC" w:rsidRDefault="00454C11" w:rsidP="00951B72">
      <w:pPr>
        <w:pStyle w:val="Ttulo1"/>
      </w:pPr>
      <w:r>
        <w:t>Traçado de raios</w:t>
      </w:r>
    </w:p>
    <w:p w:rsidR="00EF465A" w:rsidRDefault="00EF465A" w:rsidP="00951B72"/>
    <w:p w:rsidR="00822FD7" w:rsidRDefault="00454C11" w:rsidP="00355571">
      <w:pPr>
        <w:jc w:val="both"/>
      </w:pPr>
      <w:r>
        <w:t xml:space="preserve">O algoritmo de </w:t>
      </w:r>
      <w:proofErr w:type="spellStart"/>
      <w:proofErr w:type="gramStart"/>
      <w:r w:rsidR="00822FD7">
        <w:t>r</w:t>
      </w:r>
      <w:r>
        <w:t>ay</w:t>
      </w:r>
      <w:proofErr w:type="spellEnd"/>
      <w:proofErr w:type="gramEnd"/>
      <w:r>
        <w:t xml:space="preserve"> </w:t>
      </w:r>
      <w:proofErr w:type="spellStart"/>
      <w:r w:rsidR="00822FD7">
        <w:t>t</w:t>
      </w:r>
      <w:r>
        <w:t>racing</w:t>
      </w:r>
      <w:proofErr w:type="spellEnd"/>
      <w:r>
        <w:t xml:space="preserve"> (traçado de raios) é utilizado para a síntese de imagens tridimensionais</w:t>
      </w:r>
      <w:r w:rsidR="00BF00EB">
        <w:t>.</w:t>
      </w:r>
      <w:r>
        <w:t xml:space="preserve"> </w:t>
      </w:r>
      <w:r w:rsidR="00BF00EB">
        <w:t>Nele, temos um modelo simplificado de uma câmera que em</w:t>
      </w:r>
      <w:r w:rsidR="00355571">
        <w:t>ite raios</w:t>
      </w:r>
      <w:r w:rsidR="00822FD7">
        <w:t xml:space="preserve"> na</w:t>
      </w:r>
      <w:r w:rsidR="00355571">
        <w:t xml:space="preserve"> direção da cena. Para cada pixel da tela é emitido um raio </w:t>
      </w:r>
      <w:r w:rsidR="00822FD7">
        <w:t>e através</w:t>
      </w:r>
      <w:r w:rsidR="00355571">
        <w:t xml:space="preserve"> da interação de</w:t>
      </w:r>
      <w:r w:rsidR="00822FD7">
        <w:t>le</w:t>
      </w:r>
      <w:r w:rsidR="00355571">
        <w:t xml:space="preserve"> com</w:t>
      </w:r>
      <w:r w:rsidR="00822FD7">
        <w:t xml:space="preserve"> as luzes e os objetos </w:t>
      </w:r>
      <w:r w:rsidR="00822FD7" w:rsidRPr="00822FD7">
        <w:t>d</w:t>
      </w:r>
      <w:r w:rsidR="00355571" w:rsidRPr="00822FD7">
        <w:t>a</w:t>
      </w:r>
      <w:r w:rsidR="00355571">
        <w:t xml:space="preserve"> cena</w:t>
      </w:r>
      <w:r w:rsidR="00822FD7">
        <w:t xml:space="preserve"> é retornada a cor do pixel, formando a imagem tridimensional.</w:t>
      </w:r>
    </w:p>
    <w:p w:rsidR="00AB6A9E" w:rsidRDefault="00822FD7" w:rsidP="00822FD7">
      <w:pPr>
        <w:jc w:val="center"/>
      </w:pPr>
      <w:r>
        <w:rPr>
          <w:noProof/>
        </w:rPr>
        <w:drawing>
          <wp:inline distT="0" distB="0" distL="0" distR="0">
            <wp:extent cx="4501883" cy="2457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83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595" w:rsidRDefault="00F16595" w:rsidP="0068454D">
      <w:pPr>
        <w:pStyle w:val="Ttulo2"/>
      </w:pPr>
    </w:p>
    <w:p w:rsidR="00822FD7" w:rsidRDefault="0068454D" w:rsidP="0068454D">
      <w:pPr>
        <w:pStyle w:val="Ttulo2"/>
      </w:pPr>
      <w:r>
        <w:t>Modelo da Câmera</w:t>
      </w:r>
    </w:p>
    <w:p w:rsidR="0068454D" w:rsidRDefault="0068454D" w:rsidP="0068454D"/>
    <w:p w:rsidR="0068454D" w:rsidRDefault="0068454D" w:rsidP="0068454D">
      <w:pPr>
        <w:jc w:val="both"/>
      </w:pPr>
      <w:r>
        <w:t xml:space="preserve">No nosso modelo de câmera definimos alguns parâmetros internos primários: a distância dos planos </w:t>
      </w:r>
      <w:proofErr w:type="spellStart"/>
      <w:r w:rsidRPr="0068454D">
        <w:rPr>
          <w:i/>
        </w:rPr>
        <w:t>near</w:t>
      </w:r>
      <w:proofErr w:type="spellEnd"/>
      <w:r>
        <w:t xml:space="preserve"> e </w:t>
      </w:r>
      <w:proofErr w:type="spellStart"/>
      <w:r w:rsidRPr="0068454D">
        <w:rPr>
          <w:i/>
        </w:rPr>
        <w:t>far</w:t>
      </w:r>
      <w:proofErr w:type="spellEnd"/>
      <w:r>
        <w:t xml:space="preserve">, a largura e a altura da </w:t>
      </w:r>
      <w:r w:rsidR="00E64431">
        <w:t>tela</w:t>
      </w:r>
      <w:r>
        <w:t>, em pixels, e o campo de visão da câmera. Com eles podemos calcular outros parâmetros internos: a distância focal, e a largura e a altura da imagem em unidades do mundo.</w:t>
      </w:r>
    </w:p>
    <w:p w:rsidR="00F16595" w:rsidRDefault="00F16595" w:rsidP="00F16595">
      <w:pPr>
        <w:pStyle w:val="Ttulo"/>
        <w:rPr>
          <w:sz w:val="60"/>
          <w:szCs w:val="60"/>
        </w:rPr>
      </w:pPr>
    </w:p>
    <w:p w:rsidR="00E64431" w:rsidRDefault="00E64431" w:rsidP="00F16595">
      <w:pPr>
        <w:pStyle w:val="Ttulo"/>
        <w:rPr>
          <w:sz w:val="60"/>
          <w:szCs w:val="60"/>
        </w:rPr>
      </w:pPr>
    </w:p>
    <w:p w:rsidR="00F16595" w:rsidRPr="00B57730" w:rsidRDefault="00B763EB" w:rsidP="00F16595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1699352536"/>
          <w:placeholder>
            <w:docPart w:val="C7EFCBE320CD48FDB4212022FD7007A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F16595"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168215214"/>
        <w:placeholder>
          <w:docPart w:val="E0E9A672B9D64E62945601012D4230A5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F16595" w:rsidRDefault="00F16595" w:rsidP="00F16595">
          <w:pPr>
            <w:pStyle w:val="Subttulo"/>
          </w:pPr>
          <w:r>
            <w:t>Rendering</w:t>
          </w:r>
        </w:p>
      </w:sdtContent>
    </w:sdt>
    <w:p w:rsidR="002043A9" w:rsidRDefault="002043A9" w:rsidP="00C80FC1">
      <w:pPr>
        <w:rPr>
          <w:i/>
          <w:vertAlign w:val="subscript"/>
        </w:rPr>
      </w:pPr>
      <w:r>
        <w:t xml:space="preserve">Também precisamos definir alguns parâmetros externos da câmera, relativos ao posicionamento da mesma: os vetores </w:t>
      </w:r>
      <w:proofErr w:type="spellStart"/>
      <w:r>
        <w:rPr>
          <w:i/>
        </w:rPr>
        <w:t>eye</w:t>
      </w:r>
      <w:proofErr w:type="spellEnd"/>
      <w:r>
        <w:t xml:space="preserve">, </w:t>
      </w:r>
      <w:proofErr w:type="gramStart"/>
      <w:r>
        <w:rPr>
          <w:i/>
        </w:rPr>
        <w:t>center</w:t>
      </w:r>
      <w:proofErr w:type="gramEnd"/>
      <w:r>
        <w:t xml:space="preserve"> e </w:t>
      </w:r>
      <w:proofErr w:type="spellStart"/>
      <w:r>
        <w:rPr>
          <w:i/>
        </w:rPr>
        <w:t>up</w:t>
      </w:r>
      <w:proofErr w:type="spellEnd"/>
      <w:r>
        <w:t xml:space="preserve">. Com esses podemos calcular o sistema de coordenadas da câmera: os vetores </w:t>
      </w:r>
      <w:proofErr w:type="spellStart"/>
      <w:proofErr w:type="gramStart"/>
      <w:r>
        <w:rPr>
          <w:i/>
        </w:rPr>
        <w:t>x</w:t>
      </w:r>
      <w:r>
        <w:rPr>
          <w:i/>
          <w:vertAlign w:val="subscript"/>
        </w:rPr>
        <w:t>e</w:t>
      </w:r>
      <w:proofErr w:type="spellEnd"/>
      <w:proofErr w:type="gram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y</w:t>
      </w:r>
      <w:r>
        <w:rPr>
          <w:i/>
          <w:vertAlign w:val="subscript"/>
        </w:rPr>
        <w:t>e</w:t>
      </w:r>
      <w:proofErr w:type="spellEnd"/>
      <w:r>
        <w:rPr>
          <w:i/>
        </w:rPr>
        <w:t xml:space="preserve"> </w:t>
      </w:r>
      <w:r w:rsidRPr="002043A9">
        <w:t>e</w:t>
      </w:r>
      <w:r>
        <w:rPr>
          <w:i/>
        </w:rPr>
        <w:t xml:space="preserve"> </w:t>
      </w:r>
      <w:proofErr w:type="spellStart"/>
      <w:r>
        <w:rPr>
          <w:i/>
        </w:rPr>
        <w:t>z</w:t>
      </w:r>
      <w:r>
        <w:rPr>
          <w:i/>
          <w:vertAlign w:val="subscript"/>
        </w:rPr>
        <w:t>e</w:t>
      </w:r>
      <w:proofErr w:type="spellEnd"/>
      <w:r>
        <w:rPr>
          <w:i/>
          <w:vertAlign w:val="subscript"/>
        </w:rPr>
        <w:t>.</w:t>
      </w:r>
    </w:p>
    <w:p w:rsidR="00E64431" w:rsidRDefault="002043A9" w:rsidP="00E64431">
      <w:pPr>
        <w:jc w:val="center"/>
      </w:pPr>
      <w:r>
        <w:rPr>
          <w:noProof/>
        </w:rPr>
        <w:drawing>
          <wp:inline distT="0" distB="0" distL="0" distR="0" wp14:anchorId="0E6FD6E4" wp14:editId="7393ACA3">
            <wp:extent cx="5457825" cy="198922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8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F5" w:rsidRDefault="00C75EF5" w:rsidP="00E64431">
      <w:pPr>
        <w:jc w:val="center"/>
      </w:pPr>
    </w:p>
    <w:p w:rsidR="00F16595" w:rsidRDefault="00F16595" w:rsidP="00F16595">
      <w:pPr>
        <w:pStyle w:val="Ttulo2"/>
      </w:pPr>
      <w:r>
        <w:t>Lançamento de Raios</w:t>
      </w:r>
    </w:p>
    <w:p w:rsidR="00F16595" w:rsidRDefault="00F16595" w:rsidP="00E64431">
      <w:pPr>
        <w:jc w:val="both"/>
      </w:pPr>
    </w:p>
    <w:p w:rsidR="00F16595" w:rsidRDefault="00F16595" w:rsidP="00E64431">
      <w:pPr>
        <w:jc w:val="both"/>
      </w:pPr>
      <w:r>
        <w:t xml:space="preserve">Os raios parametrizados </w:t>
      </w:r>
      <w:r w:rsidR="00E64431">
        <w:t>(</w:t>
      </w:r>
      <w:r>
        <w:rPr>
          <w:i/>
        </w:rPr>
        <w:t xml:space="preserve">p(t) = o + </w:t>
      </w:r>
      <w:proofErr w:type="spellStart"/>
      <w:r>
        <w:rPr>
          <w:i/>
        </w:rPr>
        <w:t>td</w:t>
      </w:r>
      <w:proofErr w:type="spellEnd"/>
      <w:r w:rsidR="00E64431">
        <w:t>)</w:t>
      </w:r>
      <w:r>
        <w:t xml:space="preserve"> tem a origem </w:t>
      </w:r>
      <w:r w:rsidR="00E64431">
        <w:t>(</w:t>
      </w:r>
      <w:r>
        <w:rPr>
          <w:i/>
        </w:rPr>
        <w:t>o</w:t>
      </w:r>
      <w:r w:rsidR="00E64431">
        <w:t>)</w:t>
      </w:r>
      <w:r>
        <w:t xml:space="preserve"> como sendo a posição da </w:t>
      </w:r>
      <w:proofErr w:type="spellStart"/>
      <w:r>
        <w:t>camêra</w:t>
      </w:r>
      <w:proofErr w:type="spellEnd"/>
      <w:r w:rsidR="00E64431">
        <w:t xml:space="preserve"> (</w:t>
      </w:r>
      <w:proofErr w:type="spellStart"/>
      <w:r w:rsidR="00E64431">
        <w:rPr>
          <w:i/>
        </w:rPr>
        <w:t>eye</w:t>
      </w:r>
      <w:proofErr w:type="spellEnd"/>
      <w:r w:rsidR="00E64431">
        <w:rPr>
          <w:i/>
        </w:rPr>
        <w:t>)</w:t>
      </w:r>
      <w:r w:rsidR="00E64431">
        <w:t xml:space="preserve"> e a direção (</w:t>
      </w:r>
      <w:r w:rsidR="00E64431">
        <w:rPr>
          <w:i/>
        </w:rPr>
        <w:t>d</w:t>
      </w:r>
      <w:r w:rsidR="00E64431">
        <w:t>) é dada em função do pixel (</w:t>
      </w:r>
      <w:r w:rsidR="00E64431">
        <w:rPr>
          <w:i/>
        </w:rPr>
        <w:t>x, y</w:t>
      </w:r>
      <w:r w:rsidR="00E64431">
        <w:t>) da tela e dos vetores que definem o observador (</w:t>
      </w:r>
      <w:proofErr w:type="spellStart"/>
      <w:proofErr w:type="gramStart"/>
      <w:r w:rsidR="00E64431">
        <w:rPr>
          <w:i/>
        </w:rPr>
        <w:t>x</w:t>
      </w:r>
      <w:r w:rsidR="00E64431">
        <w:rPr>
          <w:i/>
          <w:vertAlign w:val="subscript"/>
        </w:rPr>
        <w:t>e</w:t>
      </w:r>
      <w:proofErr w:type="spellEnd"/>
      <w:proofErr w:type="gramEnd"/>
      <w:r w:rsidR="00E64431">
        <w:t>,</w:t>
      </w:r>
      <w:r w:rsidR="00E64431">
        <w:rPr>
          <w:i/>
        </w:rPr>
        <w:t xml:space="preserve"> </w:t>
      </w:r>
      <w:proofErr w:type="spellStart"/>
      <w:r w:rsidR="00E64431">
        <w:rPr>
          <w:i/>
        </w:rPr>
        <w:t>y</w:t>
      </w:r>
      <w:r w:rsidR="00E64431">
        <w:rPr>
          <w:i/>
          <w:vertAlign w:val="subscript"/>
        </w:rPr>
        <w:t>e</w:t>
      </w:r>
      <w:proofErr w:type="spellEnd"/>
      <w:r w:rsidR="00E64431">
        <w:rPr>
          <w:i/>
        </w:rPr>
        <w:t xml:space="preserve"> </w:t>
      </w:r>
      <w:r w:rsidR="00E64431" w:rsidRPr="002043A9">
        <w:t>e</w:t>
      </w:r>
      <w:r w:rsidR="00E64431">
        <w:rPr>
          <w:i/>
        </w:rPr>
        <w:t xml:space="preserve"> </w:t>
      </w:r>
      <w:proofErr w:type="spellStart"/>
      <w:r w:rsidR="00E64431">
        <w:rPr>
          <w:i/>
        </w:rPr>
        <w:t>z</w:t>
      </w:r>
      <w:r w:rsidR="00E64431">
        <w:rPr>
          <w:i/>
          <w:vertAlign w:val="subscript"/>
        </w:rPr>
        <w:t>e</w:t>
      </w:r>
      <w:proofErr w:type="spellEnd"/>
      <w:r w:rsidR="00E64431">
        <w:t>):</w:t>
      </w:r>
    </w:p>
    <w:p w:rsidR="00E64431" w:rsidRDefault="00E64431" w:rsidP="00E64431">
      <w:pPr>
        <w:jc w:val="center"/>
      </w:pPr>
      <w:r>
        <w:rPr>
          <w:noProof/>
        </w:rPr>
        <w:drawing>
          <wp:inline distT="0" distB="0" distL="0" distR="0">
            <wp:extent cx="5098150" cy="3133725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431" w:rsidRDefault="00E64431" w:rsidP="00E64431">
      <w:pPr>
        <w:pStyle w:val="Ttulo"/>
        <w:rPr>
          <w:sz w:val="60"/>
          <w:szCs w:val="60"/>
        </w:rPr>
      </w:pPr>
    </w:p>
    <w:p w:rsidR="00E64431" w:rsidRPr="00B57730" w:rsidRDefault="00B763EB" w:rsidP="00E64431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-156927671"/>
          <w:placeholder>
            <w:docPart w:val="86A13049C6E34AC8837FA5AC587287A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E64431"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888302142"/>
        <w:placeholder>
          <w:docPart w:val="687F04F864F34A65986DF6AD692CAF71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E64431" w:rsidRDefault="00E64431" w:rsidP="00E64431">
          <w:pPr>
            <w:pStyle w:val="Subttulo"/>
          </w:pPr>
          <w:r>
            <w:t>Rendering</w:t>
          </w:r>
        </w:p>
      </w:sdtContent>
    </w:sdt>
    <w:p w:rsidR="00E64431" w:rsidRDefault="009668E8" w:rsidP="009668E8">
      <w:pPr>
        <w:pStyle w:val="Ttulo2"/>
      </w:pPr>
      <w:r>
        <w:t>Modelagem dos Objetos</w:t>
      </w:r>
    </w:p>
    <w:p w:rsidR="00E64431" w:rsidRDefault="00E64431" w:rsidP="00F16595"/>
    <w:p w:rsidR="009668E8" w:rsidRDefault="009668E8" w:rsidP="00443EB4">
      <w:pPr>
        <w:jc w:val="both"/>
        <w:rPr>
          <w:rFonts w:eastAsiaTheme="minorEastAsia"/>
        </w:rPr>
      </w:pPr>
      <w:r>
        <w:t>Foram utilizados dois tipos de objetos parametrizados no trabalho: esferas</w:t>
      </w:r>
      <w:r>
        <w:rPr>
          <w:rFonts w:eastAsiaTheme="minorEastAsia"/>
        </w:rPr>
        <w:t xml:space="preserve"> e caixas alinhadas com os eixos.</w:t>
      </w:r>
    </w:p>
    <w:p w:rsidR="00443EB4" w:rsidRDefault="00443EB4" w:rsidP="00443EB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Sabendo que os </w:t>
      </w:r>
      <w:r>
        <w:t xml:space="preserve">raios parametrizados são da forma </w:t>
      </w:r>
      <w:r>
        <w:rPr>
          <w:i/>
        </w:rPr>
        <w:t xml:space="preserve">p(t) = o + </w:t>
      </w:r>
      <w:proofErr w:type="spellStart"/>
      <w:r>
        <w:rPr>
          <w:i/>
        </w:rPr>
        <w:t>td</w:t>
      </w:r>
      <w:proofErr w:type="spellEnd"/>
      <w:r w:rsidRPr="00443EB4">
        <w:t xml:space="preserve">, podemos encontrar </w:t>
      </w:r>
      <w:r>
        <w:t xml:space="preserve">a interseção do raio com a esfera, na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como mostra a figura:</w:t>
      </w:r>
    </w:p>
    <w:p w:rsidR="00443EB4" w:rsidRDefault="00443EB4" w:rsidP="00443EB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437803" cy="198000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03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B4" w:rsidRDefault="00443EB4" w:rsidP="00F16595">
      <w:pPr>
        <w:rPr>
          <w:rFonts w:eastAsiaTheme="minorEastAsia"/>
        </w:rPr>
      </w:pPr>
      <w:r>
        <w:rPr>
          <w:rFonts w:eastAsiaTheme="minorEastAsia"/>
        </w:rPr>
        <w:t>E a normal da esfera é dada por:</w:t>
      </w:r>
    </w:p>
    <w:p w:rsidR="00040937" w:rsidRDefault="00443EB4" w:rsidP="0004093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B7D84A" wp14:editId="7FF1504B">
            <wp:extent cx="1347568" cy="1080000"/>
            <wp:effectExtent l="0" t="0" r="508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6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B4" w:rsidRDefault="00040937" w:rsidP="00F16595">
      <w:pPr>
        <w:rPr>
          <w:rFonts w:eastAsiaTheme="minorEastAsia"/>
        </w:rPr>
      </w:pPr>
      <w:r>
        <w:rPr>
          <w:rFonts w:eastAsiaTheme="minorEastAsia"/>
        </w:rPr>
        <w:t>Para as caixas alinhadas com os eixos, podemos encontrar a interseção do raio com a caixa:</w:t>
      </w:r>
    </w:p>
    <w:p w:rsidR="00040937" w:rsidRDefault="00040937" w:rsidP="0004093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686047" cy="1980000"/>
            <wp:effectExtent l="0" t="0" r="63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47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37" w:rsidRDefault="00040937" w:rsidP="00040937">
      <w:pPr>
        <w:pStyle w:val="Ttulo"/>
        <w:rPr>
          <w:sz w:val="60"/>
          <w:szCs w:val="60"/>
        </w:rPr>
      </w:pPr>
    </w:p>
    <w:p w:rsidR="00040937" w:rsidRPr="00B57730" w:rsidRDefault="00040937" w:rsidP="00040937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-1680111485"/>
          <w:placeholder>
            <w:docPart w:val="B78894B8800041A1B588A4CA2483670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1788149393"/>
        <w:placeholder>
          <w:docPart w:val="91C5EF3F32714B95AC168CE281579B1A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040937" w:rsidRDefault="00040937" w:rsidP="00040937">
          <w:pPr>
            <w:pStyle w:val="Subttulo"/>
          </w:pPr>
          <w:r>
            <w:t>Rendering</w:t>
          </w:r>
        </w:p>
      </w:sdtContent>
    </w:sdt>
    <w:p w:rsidR="00040937" w:rsidRDefault="00040937" w:rsidP="00F16595">
      <w:pPr>
        <w:rPr>
          <w:rFonts w:eastAsiaTheme="minorEastAsia"/>
        </w:rPr>
      </w:pPr>
      <w:r>
        <w:rPr>
          <w:rFonts w:eastAsiaTheme="minorEastAsia"/>
        </w:rPr>
        <w:t>E a normal é relativa à face em que o raio intersecta a caixa. Como a caixa é alinhada com os eixos, as normais podem assumir os seguintes valores:</w:t>
      </w:r>
    </w:p>
    <w:p w:rsidR="001C6B4F" w:rsidRDefault="00040937" w:rsidP="00F1659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1.0, 0.0, 0.0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-1.0, 0.0, 0.0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0.0, 1.0, 0.0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0.0, -1.0, 0.0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0.0, 0.0, 1.0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0.0, 0.0, -1.0</m:t>
              </m:r>
            </m:e>
          </m:d>
        </m:oMath>
      </m:oMathPara>
    </w:p>
    <w:p w:rsidR="001C6B4F" w:rsidRDefault="001C6B4F" w:rsidP="001C6B4F">
      <w:pPr>
        <w:pStyle w:val="Ttulo2"/>
      </w:pPr>
      <w:r>
        <w:t>Uma Cena Simples</w:t>
      </w:r>
    </w:p>
    <w:p w:rsidR="001C6B4F" w:rsidRDefault="001C6B4F" w:rsidP="001C6B4F"/>
    <w:p w:rsidR="001C6B4F" w:rsidRDefault="001C6B4F" w:rsidP="001C6B4F">
      <w:r>
        <w:t>Para demonstrar os detalhes do algoritmo escolhemos uma cena simples:</w:t>
      </w:r>
    </w:p>
    <w:p w:rsidR="001C6B4F" w:rsidRPr="001C6B4F" w:rsidRDefault="001C6B4F" w:rsidP="001C6B4F">
      <w:pPr>
        <w:jc w:val="center"/>
      </w:pPr>
      <w:r>
        <w:rPr>
          <w:noProof/>
        </w:rPr>
        <w:drawing>
          <wp:inline distT="0" distB="0" distL="0" distR="0">
            <wp:extent cx="4400550" cy="2831071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3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37" w:rsidRDefault="001C6B4F" w:rsidP="00D57A28">
      <w:pPr>
        <w:rPr>
          <w:rFonts w:eastAsiaTheme="minorEastAsia"/>
        </w:rPr>
      </w:pPr>
      <w:r>
        <w:rPr>
          <w:rFonts w:eastAsiaTheme="minorEastAsia"/>
        </w:rPr>
        <w:t xml:space="preserve">Nessa cena temos a definição das entradas necessárias para configurarmos os parâmetros da câmera, o posicionamento e a intensidade da luz, o posicionamento, o raio e a cor difusa da esfera, e os pontos mínimos e máximos, e as cores das caixas alinhadas com os eixos. </w:t>
      </w:r>
    </w:p>
    <w:p w:rsidR="00D57A28" w:rsidRPr="00D57A28" w:rsidRDefault="00D57A28" w:rsidP="00D57A28">
      <w:pPr>
        <w:rPr>
          <w:rFonts w:eastAsiaTheme="minorEastAsia"/>
        </w:rPr>
      </w:pPr>
    </w:p>
    <w:p w:rsidR="00D57A28" w:rsidRDefault="00D57A28" w:rsidP="00D57A28">
      <w:pPr>
        <w:pStyle w:val="Ttulo2"/>
      </w:pPr>
      <w:r>
        <w:t>Luz Ambiente</w:t>
      </w:r>
    </w:p>
    <w:p w:rsidR="00D57A28" w:rsidRDefault="00D57A28" w:rsidP="00D57A28"/>
    <w:p w:rsidR="00D57A28" w:rsidRDefault="00D57A28" w:rsidP="00D57A28">
      <w:r>
        <w:t>No cálculo da contribuição da luz ambiente</w:t>
      </w:r>
      <w:r w:rsidR="0058698E">
        <w:t>,</w:t>
      </w:r>
      <w:r>
        <w:t xml:space="preserve"> para a cor do pixel</w:t>
      </w:r>
      <w:r w:rsidR="0058698E">
        <w:t>,</w:t>
      </w:r>
      <w:r>
        <w:t xml:space="preserve"> temos:</w:t>
      </w:r>
    </w:p>
    <w:p w:rsidR="00EE57D0" w:rsidRPr="00D57A28" w:rsidRDefault="00D57A28" w:rsidP="00EE57D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⨂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db</m:t>
                        </m:r>
                      </m:sub>
                    </m:sSub>
                  </m:e>
                </m:mr>
              </m:m>
            </m:e>
          </m:d>
        </m:oMath>
      </m:oMathPara>
    </w:p>
    <w:p w:rsidR="00EE57D0" w:rsidRDefault="00EE57D0" w:rsidP="00EE57D0">
      <w:pPr>
        <w:pStyle w:val="Ttulo"/>
        <w:rPr>
          <w:sz w:val="60"/>
          <w:szCs w:val="60"/>
        </w:rPr>
      </w:pPr>
    </w:p>
    <w:p w:rsidR="00EE57D0" w:rsidRPr="00B57730" w:rsidRDefault="00EE57D0" w:rsidP="00EE57D0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331494908"/>
          <w:placeholder>
            <w:docPart w:val="0ED95FF8776943968FEB7461DECE169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1693178880"/>
        <w:placeholder>
          <w:docPart w:val="C229E3B57FA44DBDA197A93EE7EF05B7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D57A28" w:rsidRPr="00D57A28" w:rsidRDefault="00EE57D0" w:rsidP="00EE57D0">
          <w:pPr>
            <w:pStyle w:val="Subttulo"/>
          </w:pPr>
          <w:r>
            <w:t>Rendering</w:t>
          </w:r>
        </w:p>
      </w:sdtContent>
    </w:sdt>
    <w:p w:rsidR="00D57A28" w:rsidRDefault="00EE57D0" w:rsidP="00D57A28">
      <w:pPr>
        <w:rPr>
          <w:rFonts w:eastAsiaTheme="minorEastAsia"/>
        </w:rPr>
      </w:pPr>
      <w: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rPr>
          <w:rFonts w:eastAsiaTheme="minorEastAsia"/>
        </w:rPr>
        <w:t xml:space="preserve"> são os valores da intensidade da luz ambiente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dg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</m:oMath>
      <w:r>
        <w:rPr>
          <w:rFonts w:eastAsiaTheme="minorEastAsia"/>
        </w:rPr>
        <w:t xml:space="preserve"> são os valores da cor difusa do objeto intersectado.</w:t>
      </w:r>
    </w:p>
    <w:p w:rsidR="00EE57D0" w:rsidRDefault="00EE57D0" w:rsidP="00D57A28">
      <w:pPr>
        <w:rPr>
          <w:rFonts w:eastAsiaTheme="minorEastAsia"/>
        </w:rPr>
      </w:pPr>
    </w:p>
    <w:p w:rsidR="00EE57D0" w:rsidRDefault="00EE57D0" w:rsidP="00EE57D0">
      <w:pPr>
        <w:pStyle w:val="Ttulo2"/>
      </w:pPr>
      <w:r>
        <w:t>Componente</w:t>
      </w:r>
      <w:r w:rsidR="00C80FC1">
        <w:t xml:space="preserve"> de Reflexão</w:t>
      </w:r>
      <w:r>
        <w:t xml:space="preserve"> Difusa</w:t>
      </w:r>
    </w:p>
    <w:p w:rsidR="00EE57D0" w:rsidRDefault="00EE57D0" w:rsidP="00EE57D0"/>
    <w:p w:rsidR="00EE57D0" w:rsidRDefault="00EE57D0" w:rsidP="00EE57D0">
      <w:r>
        <w:t xml:space="preserve">No cálculo da contribuição da </w:t>
      </w:r>
      <w:r w:rsidR="0058698E">
        <w:t xml:space="preserve">componente de reflexão especular, </w:t>
      </w:r>
      <w:r>
        <w:t>para a cor do pixel</w:t>
      </w:r>
      <w:r w:rsidR="0058698E">
        <w:t>,</w:t>
      </w:r>
      <w:r>
        <w:t xml:space="preserve"> temos:</w:t>
      </w:r>
    </w:p>
    <w:p w:rsidR="00EE57D0" w:rsidRPr="00EE57D0" w:rsidRDefault="00EE57D0" w:rsidP="00EE57D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⨂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db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d>
        </m:oMath>
      </m:oMathPara>
    </w:p>
    <w:p w:rsidR="00C80FC1" w:rsidRDefault="00EE57D0" w:rsidP="00EE57D0">
      <w:pPr>
        <w:rPr>
          <w:rFonts w:eastAsiaTheme="minorEastAsia"/>
        </w:rPr>
      </w:pPr>
      <w: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são os valores da intensidade da</w:t>
      </w:r>
      <w:r w:rsidR="00C80F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luz </w:t>
      </w:r>
      <w:r w:rsidR="00C80FC1">
        <w:rPr>
          <w:rFonts w:eastAsiaTheme="minorEastAsia"/>
        </w:rPr>
        <w:t>em questão. Pode haver mais de uma luz na cena.</w:t>
      </w:r>
      <w:r>
        <w:rPr>
          <w:rFonts w:eastAsiaTheme="minorEastAsia"/>
        </w:rPr>
        <w:t xml:space="preserve"> </w:t>
      </w:r>
      <w:r w:rsidR="00C80FC1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dg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</m:oMath>
      <w:r>
        <w:rPr>
          <w:rFonts w:eastAsiaTheme="minorEastAsia"/>
        </w:rPr>
        <w:t xml:space="preserve"> s</w:t>
      </w:r>
      <w:proofErr w:type="spellStart"/>
      <w:r>
        <w:rPr>
          <w:rFonts w:eastAsiaTheme="minorEastAsia"/>
        </w:rPr>
        <w:t>ão</w:t>
      </w:r>
      <w:proofErr w:type="spellEnd"/>
      <w:r>
        <w:rPr>
          <w:rFonts w:eastAsiaTheme="minorEastAsia"/>
        </w:rPr>
        <w:t xml:space="preserve"> os valores da cor difusa do objeto intersectado.</w:t>
      </w:r>
      <w:r w:rsidR="00C80FC1">
        <w:rPr>
          <w:rFonts w:eastAsiaTheme="minorEastAsia"/>
        </w:rPr>
        <w:t xml:space="preserve"> </w:t>
      </w:r>
    </w:p>
    <w:p w:rsidR="00EE57D0" w:rsidRDefault="00C80FC1" w:rsidP="00EE57D0">
      <w:pPr>
        <w:rPr>
          <w:rFonts w:eastAsiaTheme="minorEastAsia"/>
        </w:rPr>
      </w:pPr>
      <w:r>
        <w:rPr>
          <w:rFonts w:eastAsiaTheme="minorEastAsia"/>
        </w:rPr>
        <w:t xml:space="preserve">O vetor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é a normal do objeto no ponto de interseção 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 é o vetor cuja origem é o ponto de interseção e a sua direção é a posição da luz em questão.</w:t>
      </w:r>
    </w:p>
    <w:p w:rsidR="00C80FC1" w:rsidRDefault="00C80FC1" w:rsidP="0058698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2271776" wp14:editId="10BBF026">
            <wp:extent cx="2124075" cy="1502137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0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8E" w:rsidRDefault="0058698E" w:rsidP="0058698E">
      <w:pPr>
        <w:jc w:val="center"/>
        <w:rPr>
          <w:rFonts w:eastAsiaTheme="minorEastAsia"/>
        </w:rPr>
      </w:pPr>
    </w:p>
    <w:p w:rsidR="00C80FC1" w:rsidRDefault="00C80FC1" w:rsidP="00C80FC1">
      <w:pPr>
        <w:pStyle w:val="Ttulo2"/>
      </w:pPr>
      <w:r>
        <w:t xml:space="preserve">Componente de Reflexão </w:t>
      </w:r>
      <w:r w:rsidR="0058698E">
        <w:t>Especular</w:t>
      </w:r>
    </w:p>
    <w:p w:rsidR="00C80FC1" w:rsidRDefault="00C80FC1" w:rsidP="00C80FC1"/>
    <w:p w:rsidR="00C80FC1" w:rsidRDefault="00C80FC1" w:rsidP="00C80FC1">
      <w:r>
        <w:t xml:space="preserve">No cálculo da contribuição </w:t>
      </w:r>
      <w:r w:rsidR="0058698E">
        <w:t>componente de reflexão especular,</w:t>
      </w:r>
      <w:r>
        <w:t xml:space="preserve"> para a cor do pixel</w:t>
      </w:r>
      <w:r w:rsidR="0058698E">
        <w:t>,</w:t>
      </w:r>
      <w:r>
        <w:t xml:space="preserve"> temos:</w:t>
      </w:r>
    </w:p>
    <w:p w:rsidR="00C80FC1" w:rsidRPr="00EE57D0" w:rsidRDefault="00C80FC1" w:rsidP="00C80FC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⨂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80FC1" w:rsidRDefault="00C80FC1" w:rsidP="00C80FC1">
      <w:pPr>
        <w:rPr>
          <w:rFonts w:eastAsiaTheme="minorEastAsia"/>
        </w:rPr>
      </w:pPr>
      <w: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s</w:t>
      </w:r>
      <w:proofErr w:type="spellStart"/>
      <w:r>
        <w:rPr>
          <w:rFonts w:eastAsiaTheme="minorEastAsia"/>
        </w:rPr>
        <w:t>ão</w:t>
      </w:r>
      <w:proofErr w:type="spellEnd"/>
      <w:r>
        <w:rPr>
          <w:rFonts w:eastAsiaTheme="minorEastAsia"/>
        </w:rPr>
        <w:t xml:space="preserve"> os valores da intensidade da luz em questão. Pode haver mais de uma luz na cena.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s</w:t>
      </w:r>
      <w:proofErr w:type="spellStart"/>
      <w:r>
        <w:rPr>
          <w:rFonts w:eastAsiaTheme="minorEastAsia"/>
        </w:rPr>
        <w:t>ão</w:t>
      </w:r>
      <w:proofErr w:type="spellEnd"/>
      <w:r>
        <w:rPr>
          <w:rFonts w:eastAsiaTheme="minorEastAsia"/>
        </w:rPr>
        <w:t xml:space="preserve"> os valores </w:t>
      </w:r>
      <w:proofErr w:type="gramStart"/>
      <w:r>
        <w:rPr>
          <w:rFonts w:eastAsiaTheme="minorEastAsia"/>
        </w:rPr>
        <w:t xml:space="preserve">da cor </w:t>
      </w:r>
      <w:r w:rsidR="0058698E">
        <w:rPr>
          <w:rFonts w:eastAsiaTheme="minorEastAsia"/>
        </w:rPr>
        <w:t>especular</w:t>
      </w:r>
      <w:proofErr w:type="gramEnd"/>
      <w:r>
        <w:rPr>
          <w:rFonts w:eastAsiaTheme="minorEastAsia"/>
        </w:rPr>
        <w:t xml:space="preserve"> do objeto intersectado. </w:t>
      </w:r>
    </w:p>
    <w:p w:rsidR="0058698E" w:rsidRDefault="0058698E" w:rsidP="0058698E">
      <w:pPr>
        <w:pStyle w:val="Ttulo"/>
        <w:rPr>
          <w:sz w:val="60"/>
          <w:szCs w:val="60"/>
        </w:rPr>
      </w:pPr>
    </w:p>
    <w:p w:rsidR="0058698E" w:rsidRPr="00B57730" w:rsidRDefault="0058698E" w:rsidP="0058698E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-1037117961"/>
          <w:placeholder>
            <w:docPart w:val="750AC7A6B5AF48A293528F53B6EEA8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-1097871330"/>
        <w:placeholder>
          <w:docPart w:val="CFA7DDC3A5624BB0953DD153D2B43452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58698E" w:rsidRDefault="0058698E" w:rsidP="0058698E">
          <w:pPr>
            <w:pStyle w:val="Subttulo"/>
          </w:pPr>
          <w:r>
            <w:t>Rendering</w:t>
          </w:r>
        </w:p>
      </w:sdtContent>
    </w:sdt>
    <w:p w:rsidR="00C80FC1" w:rsidRDefault="00C80FC1" w:rsidP="00C80FC1">
      <w:pPr>
        <w:rPr>
          <w:rFonts w:eastAsiaTheme="minorEastAsia"/>
        </w:rPr>
      </w:pPr>
      <w:r>
        <w:rPr>
          <w:rFonts w:eastAsiaTheme="minorEastAsia"/>
        </w:rPr>
        <w:t xml:space="preserve">O vetor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é </w:t>
      </w:r>
      <w:r w:rsidR="0058698E">
        <w:rPr>
          <w:rFonts w:eastAsiaTheme="minorEastAsia"/>
        </w:rPr>
        <w:t xml:space="preserve">o vetor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58698E">
        <w:rPr>
          <w:rFonts w:eastAsiaTheme="minorEastAsia"/>
        </w:rPr>
        <w:t xml:space="preserve"> </w:t>
      </w:r>
      <w:r w:rsidR="007A469F">
        <w:rPr>
          <w:rFonts w:eastAsiaTheme="minorEastAsia"/>
        </w:rPr>
        <w:t>refletido</w:t>
      </w:r>
      <w:r w:rsidR="0058698E">
        <w:rPr>
          <w:rFonts w:eastAsiaTheme="minorEastAsia"/>
        </w:rPr>
        <w:t xml:space="preserve"> </w:t>
      </w:r>
      <w:r w:rsidR="007A469F">
        <w:rPr>
          <w:rFonts w:eastAsiaTheme="minorEastAsia"/>
        </w:rPr>
        <w:t xml:space="preserve">sobre </w:t>
      </w:r>
      <w:r w:rsidR="0058698E">
        <w:rPr>
          <w:rFonts w:eastAsiaTheme="minorEastAsia"/>
        </w:rPr>
        <w:t xml:space="preserve">a normal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58698E">
        <w:rPr>
          <w:rFonts w:eastAsiaTheme="minorEastAsia"/>
        </w:rPr>
        <w:t xml:space="preserve"> 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é o vetor cuja origem é o ponto de interseção e a sua direção é a posição da </w:t>
      </w:r>
      <w:r w:rsidR="0058698E" w:rsidRPr="0058698E">
        <w:rPr>
          <w:rFonts w:eastAsiaTheme="minorEastAsia"/>
        </w:rPr>
        <w:t>câmera</w:t>
      </w:r>
      <w:r>
        <w:rPr>
          <w:rFonts w:eastAsiaTheme="minorEastAsia"/>
        </w:rPr>
        <w:t>.</w:t>
      </w:r>
      <w:r w:rsidR="0058698E">
        <w:rPr>
          <w:rFonts w:eastAsiaTheme="minorEastAsia"/>
        </w:rPr>
        <w:t xml:space="preserve"> </w:t>
      </w:r>
    </w:p>
    <w:p w:rsidR="00C80FC1" w:rsidRDefault="007A469F" w:rsidP="007A469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191833" cy="15906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49" cy="15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9F" w:rsidRDefault="007A469F" w:rsidP="007A469F">
      <w:pPr>
        <w:rPr>
          <w:rFonts w:eastAsiaTheme="minorEastAsia"/>
        </w:rPr>
      </w:pPr>
      <w:r>
        <w:rPr>
          <w:rFonts w:eastAsiaTheme="minorEastAsia"/>
        </w:rPr>
        <w:t xml:space="preserve">A reflexão do vetor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 sobre a normal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é dada por:</w:t>
      </w:r>
    </w:p>
    <w:p w:rsidR="007A469F" w:rsidRDefault="007A469F" w:rsidP="007A469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⋅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:rsidR="007A469F" w:rsidRPr="00C80FC1" w:rsidRDefault="007A469F" w:rsidP="007A469F">
      <w:pPr>
        <w:rPr>
          <w:rFonts w:eastAsiaTheme="minorEastAsia"/>
        </w:rPr>
      </w:pPr>
    </w:p>
    <w:p w:rsidR="00EE57D0" w:rsidRDefault="005169D9" w:rsidP="005169D9">
      <w:pPr>
        <w:pStyle w:val="Ttulo2"/>
      </w:pPr>
      <w:r>
        <w:t>Sombra</w:t>
      </w:r>
    </w:p>
    <w:p w:rsidR="005169D9" w:rsidRDefault="005169D9" w:rsidP="005169D9"/>
    <w:p w:rsidR="005169D9" w:rsidRDefault="005169D9" w:rsidP="005169D9">
      <w:r>
        <w:t>Para descobrirmos se um pixel está na sombra, lançamos um raio cuja origem é o ponto de interseção com o objeto da cena e a direção é a posição da luz. Caso esse raio intersecte algum objeto utilizamos para a cor desse pixel, apenas a contribuição da luz ambiente.</w:t>
      </w:r>
    </w:p>
    <w:p w:rsidR="005169D9" w:rsidRDefault="005169D9" w:rsidP="005169D9"/>
    <w:p w:rsidR="005169D9" w:rsidRPr="005169D9" w:rsidRDefault="005169D9" w:rsidP="005169D9">
      <w:pPr>
        <w:jc w:val="center"/>
      </w:pPr>
      <w:r>
        <w:rPr>
          <w:noProof/>
        </w:rPr>
        <w:drawing>
          <wp:inline distT="0" distB="0" distL="0" distR="0">
            <wp:extent cx="3749855" cy="2333625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5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D0" w:rsidRPr="00EE57D0" w:rsidRDefault="00EE57D0" w:rsidP="00EE57D0"/>
    <w:p w:rsidR="005169D9" w:rsidRDefault="006A5A89" w:rsidP="005169D9">
      <w:pPr>
        <w:pStyle w:val="Ttulo"/>
        <w:rPr>
          <w:sz w:val="60"/>
          <w:szCs w:val="60"/>
        </w:rPr>
      </w:pPr>
      <w:r w:rsidRPr="006A5A89">
        <w:rPr>
          <w:noProof/>
        </w:rPr>
        <w:lastRenderedPageBreak/>
        <w:t xml:space="preserve"> </w:t>
      </w:r>
    </w:p>
    <w:p w:rsidR="005169D9" w:rsidRPr="00B57730" w:rsidRDefault="005169D9" w:rsidP="005169D9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403574409"/>
          <w:placeholder>
            <w:docPart w:val="B0BE92832D6147219AA225693D56EAC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-382803177"/>
        <w:placeholder>
          <w:docPart w:val="924922683060481186A16828CEE8E01A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5169D9" w:rsidRDefault="005169D9" w:rsidP="005169D9">
          <w:pPr>
            <w:pStyle w:val="Subttulo"/>
          </w:pPr>
          <w:r>
            <w:t>Rendering</w:t>
          </w:r>
        </w:p>
      </w:sdtContent>
    </w:sdt>
    <w:p w:rsidR="00EE40EA" w:rsidRDefault="005169D9" w:rsidP="005169D9">
      <w:pPr>
        <w:pStyle w:val="Ttulo2"/>
      </w:pPr>
      <w:r>
        <w:t>Reflexão</w:t>
      </w:r>
    </w:p>
    <w:p w:rsidR="005169D9" w:rsidRDefault="005169D9" w:rsidP="005169D9"/>
    <w:p w:rsidR="005169D9" w:rsidRDefault="005169D9" w:rsidP="005169D9">
      <w:r>
        <w:t>Se o objeto é um objeto refletor, calculamos essa reflexão lançando um raio cuja origem é o ponto de interseção com o objeto da cena e a direção é a posição da câmera refletida sobre a normal.</w:t>
      </w:r>
      <w:r w:rsidR="00B763EB">
        <w:t xml:space="preserve"> </w:t>
      </w:r>
    </w:p>
    <w:p w:rsidR="00B763EB" w:rsidRDefault="00B763EB" w:rsidP="00CD0980">
      <w:pPr>
        <w:jc w:val="center"/>
      </w:pPr>
      <w:r>
        <w:rPr>
          <w:noProof/>
        </w:rPr>
        <w:drawing>
          <wp:inline distT="0" distB="0" distL="0" distR="0" wp14:anchorId="18B52F1F" wp14:editId="79DD789F">
            <wp:extent cx="3848100" cy="230650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27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EB" w:rsidRDefault="00B763EB" w:rsidP="00B763EB">
      <w:pPr>
        <w:pStyle w:val="Ttulo2"/>
      </w:pPr>
      <w:r>
        <w:t xml:space="preserve">Modelo de Várias Luzes, Sombra e Superfícies </w:t>
      </w:r>
      <w:proofErr w:type="gramStart"/>
      <w:r>
        <w:t>Refletoras</w:t>
      </w:r>
      <w:proofErr w:type="gramEnd"/>
    </w:p>
    <w:p w:rsidR="00B763EB" w:rsidRDefault="00B763EB" w:rsidP="00B763EB"/>
    <w:p w:rsidR="00CD0980" w:rsidRDefault="00CD0980" w:rsidP="00B763EB">
      <w:r>
        <w:t xml:space="preserve">Para o modelo de várias luzes, considerando a sombra e superfícies refletoras, a cor do pixel será a soma da contribuição da luz ambiente, mais o somatório, para cada luz, da soma das contribuições difusas e especulares, caso a luz chegue </w:t>
      </w:r>
      <w:proofErr w:type="gramStart"/>
      <w:r>
        <w:t>na</w:t>
      </w:r>
      <w:proofErr w:type="gramEnd"/>
      <w:r>
        <w:t xml:space="preserve"> superfície, mais a componente da superfície refletora, que é a cor do objeto refletido multiplicado por um fator de redução.</w:t>
      </w:r>
    </w:p>
    <w:p w:rsidR="00B763EB" w:rsidRPr="00D57A28" w:rsidRDefault="00B763EB" w:rsidP="00B763E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luzes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dr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dg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⋅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sr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sg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sb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 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B763EB" w:rsidRDefault="00CD0980" w:rsidP="00B763EB">
      <w:r>
        <w:t>Abaixo podemos ver o resultado esperado para a nossa cena simples:</w:t>
      </w:r>
    </w:p>
    <w:p w:rsidR="00CD0980" w:rsidRDefault="00CD0980" w:rsidP="00CD0980">
      <w:pPr>
        <w:jc w:val="center"/>
      </w:pPr>
      <w:r>
        <w:rPr>
          <w:noProof/>
        </w:rPr>
        <w:drawing>
          <wp:inline distT="0" distB="0" distL="0" distR="0" wp14:anchorId="208AEF14" wp14:editId="0D029F98">
            <wp:extent cx="1440000" cy="1440000"/>
            <wp:effectExtent l="0" t="0" r="8255" b="8255"/>
            <wp:docPr id="391257" name="Picture 89" descr="reflex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7" name="Picture 89" descr="reflexa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D0980" w:rsidRDefault="00CD0980" w:rsidP="00CD0980">
      <w:pPr>
        <w:pStyle w:val="Ttulo"/>
        <w:rPr>
          <w:sz w:val="60"/>
          <w:szCs w:val="60"/>
        </w:rPr>
      </w:pPr>
    </w:p>
    <w:p w:rsidR="00CD0980" w:rsidRPr="00B57730" w:rsidRDefault="00CD0980" w:rsidP="00CD0980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-916406097"/>
          <w:placeholder>
            <w:docPart w:val="27F46B9C96B446EC912D67058024A6B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1851604947"/>
        <w:placeholder>
          <w:docPart w:val="AC2C044543EC4D509104437399C1EA64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CD0980" w:rsidRDefault="00CD0980" w:rsidP="00CD0980">
          <w:pPr>
            <w:pStyle w:val="Subttulo"/>
          </w:pPr>
          <w:r>
            <w:t>Rendering</w:t>
          </w:r>
        </w:p>
      </w:sdtContent>
    </w:sdt>
    <w:p w:rsidR="00CD0980" w:rsidRDefault="00CD0980" w:rsidP="00CD0980">
      <w:pPr>
        <w:pStyle w:val="Ttulo1"/>
      </w:pPr>
      <w:r>
        <w:t>A Aplicação</w:t>
      </w:r>
    </w:p>
    <w:p w:rsidR="00CD0980" w:rsidRDefault="00CD0980" w:rsidP="00CD0980"/>
    <w:p w:rsidR="00CD0980" w:rsidRDefault="00CD0980" w:rsidP="00CD0980">
      <w:pPr>
        <w:pStyle w:val="Ttulo2"/>
      </w:pPr>
      <w:r>
        <w:t>Overview</w:t>
      </w:r>
    </w:p>
    <w:p w:rsidR="00CD0980" w:rsidRPr="00AB6A9E" w:rsidRDefault="00CD0980" w:rsidP="00CD0980"/>
    <w:p w:rsidR="00C75EF5" w:rsidRDefault="00CD0980" w:rsidP="00CD0980">
      <w:pPr>
        <w:jc w:val="both"/>
      </w:pPr>
      <w:r>
        <w:t xml:space="preserve">O programa escrito em </w:t>
      </w:r>
      <w:proofErr w:type="spellStart"/>
      <w:r>
        <w:t>Javascript</w:t>
      </w:r>
      <w:proofErr w:type="spellEnd"/>
      <w:r>
        <w:t xml:space="preserve">, inicialmente, </w:t>
      </w:r>
      <w:r w:rsidR="000B3B4A">
        <w:t>faz toda a configuração da câmera e da cena</w:t>
      </w:r>
      <w:r>
        <w:t>.</w:t>
      </w:r>
      <w:r w:rsidR="00C75EF5">
        <w:t xml:space="preserve"> Com a câmera, as luzes e os objetos da cena posicionados, o </w:t>
      </w:r>
      <w:proofErr w:type="spellStart"/>
      <w:r w:rsidR="00C75EF5">
        <w:t>Javascript</w:t>
      </w:r>
      <w:proofErr w:type="spellEnd"/>
      <w:r w:rsidR="00C75EF5">
        <w:t xml:space="preserve"> gera e compila o </w:t>
      </w:r>
      <w:proofErr w:type="spellStart"/>
      <w:r w:rsidR="00C75EF5">
        <w:t>Vertex</w:t>
      </w:r>
      <w:proofErr w:type="spellEnd"/>
      <w:r w:rsidR="00C75EF5">
        <w:t xml:space="preserve"> </w:t>
      </w:r>
      <w:proofErr w:type="spellStart"/>
      <w:r w:rsidR="00C75EF5">
        <w:t>Shader</w:t>
      </w:r>
      <w:proofErr w:type="spellEnd"/>
      <w:r w:rsidR="00C75EF5">
        <w:t xml:space="preserve"> e o </w:t>
      </w:r>
      <w:proofErr w:type="spellStart"/>
      <w:r w:rsidR="00C75EF5">
        <w:t>Fragment</w:t>
      </w:r>
      <w:proofErr w:type="spellEnd"/>
      <w:r w:rsidR="00C75EF5">
        <w:t xml:space="preserve"> </w:t>
      </w:r>
      <w:proofErr w:type="spellStart"/>
      <w:r w:rsidR="00C75EF5">
        <w:t>Shader</w:t>
      </w:r>
      <w:proofErr w:type="spellEnd"/>
      <w:r w:rsidR="00C75EF5">
        <w:t xml:space="preserve"> em GLSL</w:t>
      </w:r>
      <w:r>
        <w:t xml:space="preserve">. </w:t>
      </w:r>
      <w:r w:rsidR="00C75EF5">
        <w:t xml:space="preserve">O algoritmo do Ray </w:t>
      </w:r>
      <w:proofErr w:type="spellStart"/>
      <w:r w:rsidR="00C75EF5">
        <w:t>Tracing</w:t>
      </w:r>
      <w:proofErr w:type="spellEnd"/>
      <w:r w:rsidR="00C75EF5">
        <w:t xml:space="preserve"> foi </w:t>
      </w:r>
      <w:proofErr w:type="gramStart"/>
      <w:r w:rsidR="00C75EF5">
        <w:t>implementado</w:t>
      </w:r>
      <w:proofErr w:type="gramEnd"/>
      <w:r w:rsidR="00C75EF5">
        <w:t xml:space="preserve"> nos </w:t>
      </w:r>
      <w:proofErr w:type="spellStart"/>
      <w:r w:rsidR="00C75EF5">
        <w:t>Shaders</w:t>
      </w:r>
      <w:proofErr w:type="spellEnd"/>
      <w:r w:rsidR="00C75EF5">
        <w:t xml:space="preserve"> para uma melhora no desempenho da aplicação.</w:t>
      </w:r>
    </w:p>
    <w:p w:rsidR="00CD0980" w:rsidRDefault="00CD0980" w:rsidP="00CD0980">
      <w:pPr>
        <w:jc w:val="both"/>
      </w:pPr>
      <w:r>
        <w:t>Foi criada uma página em HTML onde o usuário consegue</w:t>
      </w:r>
      <w:r w:rsidR="00C75EF5">
        <w:t xml:space="preserve"> escolher e</w:t>
      </w:r>
      <w:r>
        <w:t xml:space="preserve"> visualizar </w:t>
      </w:r>
      <w:r w:rsidR="00C75EF5">
        <w:t>cenas predefinidas, e também mudar a posição da câmera</w:t>
      </w:r>
      <w:r>
        <w:t>. O desenho das imagens d</w:t>
      </w:r>
      <w:r w:rsidR="00C75EF5">
        <w:t>a</w:t>
      </w:r>
      <w:r>
        <w:t xml:space="preserve"> </w:t>
      </w:r>
      <w:r w:rsidR="00C75EF5">
        <w:t>cena</w:t>
      </w:r>
      <w:r>
        <w:t xml:space="preserve"> foram feitas com o </w:t>
      </w:r>
      <w:proofErr w:type="spellStart"/>
      <w:proofErr w:type="gramStart"/>
      <w:r>
        <w:t>WebGL</w:t>
      </w:r>
      <w:proofErr w:type="spellEnd"/>
      <w:proofErr w:type="gramEnd"/>
      <w:r>
        <w:t xml:space="preserve">. </w:t>
      </w:r>
    </w:p>
    <w:p w:rsidR="00CD0980" w:rsidRDefault="00CD0980" w:rsidP="00CD0980"/>
    <w:p w:rsidR="00B4060D" w:rsidRDefault="00B4060D" w:rsidP="00B4060D">
      <w:pPr>
        <w:pStyle w:val="Ttulo2"/>
      </w:pPr>
      <w:r>
        <w:t>O Modelo da Câmera e a Cena</w:t>
      </w:r>
    </w:p>
    <w:p w:rsidR="00B4060D" w:rsidRDefault="00B4060D" w:rsidP="00B4060D"/>
    <w:p w:rsidR="00B4060D" w:rsidRDefault="00B4060D" w:rsidP="00B4060D">
      <w:r>
        <w:t>O modelo da câmera que foi utilizado foi o mesmo descrito acima. O construtor da classe câmera ficou da seguinte maneira: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function</w:t>
      </w:r>
      <w:proofErr w:type="spellEnd"/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Camera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fov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near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far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wp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hp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eye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center,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up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) {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r w:rsidRPr="00B4060D">
        <w:rPr>
          <w:rFonts w:ascii="Consolas" w:eastAsia="Times New Roman" w:hAnsi="Consolas" w:cs="Consolas"/>
          <w:color w:val="008000"/>
          <w:kern w:val="0"/>
          <w:sz w:val="16"/>
          <w:szCs w:val="16"/>
          <w14:ligatures w14:val="none"/>
        </w:rPr>
        <w:t>// Parâmetros internos primários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.fov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fov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.near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near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 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.far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far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.wp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wp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 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.hp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hp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r w:rsidRPr="00B4060D">
        <w:rPr>
          <w:rFonts w:ascii="Consolas" w:eastAsia="Times New Roman" w:hAnsi="Consolas" w:cs="Consolas"/>
          <w:color w:val="008000"/>
          <w:kern w:val="0"/>
          <w:sz w:val="16"/>
          <w:szCs w:val="16"/>
          <w14:ligatures w14:val="none"/>
        </w:rPr>
        <w:t>// Parâmetros internos derivados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.df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.near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.h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2 * 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.df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*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Math.tan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.fov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/ 2.0 *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Math.PI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/ 180);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.w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(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.wp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/ 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.hp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) * 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.h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r w:rsidRPr="00B4060D">
        <w:rPr>
          <w:rFonts w:ascii="Consolas" w:eastAsia="Times New Roman" w:hAnsi="Consolas" w:cs="Consolas"/>
          <w:color w:val="008000"/>
          <w:kern w:val="0"/>
          <w:sz w:val="16"/>
          <w:szCs w:val="16"/>
          <w14:ligatures w14:val="none"/>
        </w:rPr>
        <w:t>// Parâmetros externos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.eye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eye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.center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center;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.up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up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r w:rsidRPr="00B4060D">
        <w:rPr>
          <w:rFonts w:ascii="Consolas" w:eastAsia="Times New Roman" w:hAnsi="Consolas" w:cs="Consolas"/>
          <w:color w:val="008000"/>
          <w:kern w:val="0"/>
          <w:sz w:val="16"/>
          <w:szCs w:val="16"/>
          <w14:ligatures w14:val="none"/>
        </w:rPr>
        <w:t>// Sistema da câmera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.ze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new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THREE.Vector3();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.ze.subVectors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.eye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.center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.ze.normalize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.xe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new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THREE.Vector3();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.xe.crossVectors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.up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.ze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.xe.normalize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.ye = </w:t>
      </w:r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new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THREE.Vector3();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.ye.crossVectors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.ze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.xe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.ye.normalize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gram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}</w:t>
      </w:r>
      <w:proofErr w:type="gramEnd"/>
    </w:p>
    <w:p w:rsidR="00B4060D" w:rsidRDefault="00B4060D" w:rsidP="00B4060D">
      <w:pPr>
        <w:pStyle w:val="Ttulo"/>
        <w:rPr>
          <w:sz w:val="60"/>
          <w:szCs w:val="60"/>
        </w:rPr>
      </w:pPr>
    </w:p>
    <w:p w:rsidR="00B4060D" w:rsidRPr="00B57730" w:rsidRDefault="00B4060D" w:rsidP="00B4060D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1601292582"/>
          <w:placeholder>
            <w:docPart w:val="DDD0BC7042FB41E4806C4718101FCC9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618256286"/>
        <w:placeholder>
          <w:docPart w:val="D9D64F65D2984D13BAEE229CEED1F144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B4060D" w:rsidRDefault="00B4060D" w:rsidP="00B4060D">
          <w:pPr>
            <w:pStyle w:val="Subttulo"/>
          </w:pPr>
          <w:r>
            <w:t>Rendering</w:t>
          </w:r>
        </w:p>
      </w:sdtContent>
    </w:sdt>
    <w:p w:rsidR="00B4060D" w:rsidRDefault="00B4060D" w:rsidP="00B4060D">
      <w:r>
        <w:t>A cena consiste em um conjunto de luzes e objetos como pode ser visto: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function</w:t>
      </w:r>
      <w:proofErr w:type="spellEnd"/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Scene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() {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.lights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[];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.objects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[];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gram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}</w:t>
      </w:r>
      <w:proofErr w:type="gramEnd"/>
    </w:p>
    <w:p w:rsidR="00B4060D" w:rsidRDefault="00B4060D" w:rsidP="00B4060D"/>
    <w:p w:rsidR="00B4060D" w:rsidRDefault="00B4060D" w:rsidP="00B4060D">
      <w:r>
        <w:t xml:space="preserve">Dentre </w:t>
      </w:r>
      <w:proofErr w:type="gramStart"/>
      <w:r>
        <w:t>esse objetos</w:t>
      </w:r>
      <w:proofErr w:type="gramEnd"/>
      <w:r>
        <w:t xml:space="preserve"> podemos ter esferas e caixas: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function</w:t>
      </w:r>
      <w:proofErr w:type="spellEnd"/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Sphere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(id,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radius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center) {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SceneObject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.apply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arguments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.radius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radius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.center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center;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.name = </w:t>
      </w:r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Sphere</w:t>
      </w:r>
      <w:proofErr w:type="spellEnd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id;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.setDiffuseColor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(1.0, 1.0, 1.0);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.setSpecularColor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(1.0, 1.0, 1.0);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.radiusStr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u_Radius</w:t>
      </w:r>
      <w:proofErr w:type="spellEnd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</w:t>
      </w:r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.name;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.centerStr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u_Center</w:t>
      </w:r>
      <w:proofErr w:type="spellEnd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</w:t>
      </w:r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.name;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.intersectStr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Intersect</w:t>
      </w:r>
      <w:proofErr w:type="spellEnd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</w:t>
      </w:r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.name;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gram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}</w:t>
      </w:r>
      <w:proofErr w:type="gramEnd"/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function</w:t>
      </w:r>
      <w:proofErr w:type="spellEnd"/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Box(id,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lower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upper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) {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SceneObject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.apply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arguments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.lower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lower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.upper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upper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.name = </w:t>
      </w:r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'Box'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id;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.setDiffuseColor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(1.0, 1.0, 1.0);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.setSpecularColor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(1.0, 1.0, 1.0);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.lowerStr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u_Lower</w:t>
      </w:r>
      <w:proofErr w:type="spellEnd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</w:t>
      </w:r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.name;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.upperStr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u_Upper</w:t>
      </w:r>
      <w:proofErr w:type="spellEnd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</w:t>
      </w:r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.name;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.intersectStr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Intersect</w:t>
      </w:r>
      <w:proofErr w:type="spellEnd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</w:t>
      </w:r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.name;</w:t>
      </w:r>
    </w:p>
    <w:p w:rsid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gram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}</w:t>
      </w:r>
      <w:proofErr w:type="gramEnd"/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</w:p>
    <w:p w:rsidR="00B4060D" w:rsidRPr="00B4060D" w:rsidRDefault="00B4060D" w:rsidP="00B4060D">
      <w:r>
        <w:t>O modelo da luz também é bem simples:</w:t>
      </w:r>
      <w:r w:rsidRPr="00B4060D">
        <w:rPr>
          <w:rFonts w:ascii="Consolas" w:eastAsia="Times New Roman" w:hAnsi="Consolas" w:cs="Consolas"/>
          <w:color w:val="000000"/>
          <w:kern w:val="0"/>
          <w:sz w:val="20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function</w:t>
      </w:r>
      <w:proofErr w:type="spellEnd"/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Light(id, position) {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SceneObject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.apply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, </w:t>
      </w:r>
      <w:proofErr w:type="spell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arguments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.position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position;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.name = </w:t>
      </w:r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'Light'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id;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.setColor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(1.0, 1.0, 1.0);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ab/>
      </w:r>
      <w:proofErr w:type="spellStart"/>
      <w:proofErr w:type="gramStart"/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proofErr w:type="gram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.positionStr</w:t>
      </w:r>
      <w:proofErr w:type="spellEnd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= </w:t>
      </w:r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u_Position</w:t>
      </w:r>
      <w:proofErr w:type="spellEnd"/>
      <w:r w:rsidRPr="00B4060D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</w:t>
      </w:r>
      <w:r w:rsidRPr="00B4060D"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  <w:t>this</w:t>
      </w:r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.name;</w:t>
      </w:r>
    </w:p>
    <w:p w:rsidR="00B4060D" w:rsidRPr="00B4060D" w:rsidRDefault="00B4060D" w:rsidP="00B40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gramStart"/>
      <w:r w:rsidRPr="00B4060D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}</w:t>
      </w:r>
      <w:proofErr w:type="gramEnd"/>
    </w:p>
    <w:p w:rsidR="00B4060D" w:rsidRDefault="00B4060D" w:rsidP="00B4060D">
      <w:pPr>
        <w:pStyle w:val="Ttulo"/>
        <w:rPr>
          <w:sz w:val="60"/>
          <w:szCs w:val="60"/>
        </w:rPr>
      </w:pPr>
    </w:p>
    <w:p w:rsidR="00B4060D" w:rsidRPr="00B57730" w:rsidRDefault="00B4060D" w:rsidP="00B4060D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1802576136"/>
          <w:placeholder>
            <w:docPart w:val="D57C5C284FF34266B1B78CF09C01AB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1824934318"/>
        <w:placeholder>
          <w:docPart w:val="AC472B7A1B9642E889F676EC2292B009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B4060D" w:rsidRDefault="006A30EF" w:rsidP="006A30EF">
          <w:pPr>
            <w:pStyle w:val="Subttulo"/>
          </w:pPr>
          <w:r>
            <w:t>Rendering</w:t>
          </w:r>
        </w:p>
      </w:sdtContent>
    </w:sdt>
    <w:p w:rsidR="006A30EF" w:rsidRDefault="006A30EF" w:rsidP="006A30EF">
      <w:pPr>
        <w:pStyle w:val="Ttulo2"/>
      </w:pPr>
      <w:r>
        <w:t>O Algoritmo</w:t>
      </w:r>
    </w:p>
    <w:p w:rsidR="006A30EF" w:rsidRPr="00ED1BD6" w:rsidRDefault="006A30EF" w:rsidP="006A30EF">
      <w:pPr>
        <w:rPr>
          <w:sz w:val="16"/>
          <w:szCs w:val="16"/>
        </w:rPr>
      </w:pPr>
    </w:p>
    <w:p w:rsidR="006A30EF" w:rsidRDefault="006A30EF" w:rsidP="006A30EF">
      <w:r>
        <w:t xml:space="preserve">Com a cena configurada, é passado ao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os </w:t>
      </w:r>
      <w:proofErr w:type="gramStart"/>
      <w:r>
        <w:t>4</w:t>
      </w:r>
      <w:proofErr w:type="gramEnd"/>
      <w:r>
        <w:t xml:space="preserve"> vértices dos cantos da tela. Assim, cada pixel da tela se torna um fragmento e será computado pelo </w:t>
      </w:r>
      <w:proofErr w:type="spellStart"/>
      <w:r w:rsidR="00ED1BD6">
        <w:t>fragment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:rsidR="00317DDE" w:rsidRPr="00317DDE" w:rsidRDefault="006A30EF" w:rsidP="007827E8">
      <w:r>
        <w:t xml:space="preserve">É no </w:t>
      </w:r>
      <w:proofErr w:type="spellStart"/>
      <w:r w:rsidR="00ED1BD6">
        <w:t>fragment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que ocorrem os cálculos do algoritmo. Ele recebe a posição da câmera e a direção do raio para aquele pixel</w:t>
      </w:r>
      <w:r w:rsidR="007827E8">
        <w:t>.</w:t>
      </w:r>
    </w:p>
    <w:p w:rsidR="00317DDE" w:rsidRPr="00317DDE" w:rsidRDefault="00317DDE" w:rsidP="00317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gram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{ </w:t>
      </w:r>
      <w:proofErr w:type="gram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</w:t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566E29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</w:t>
      </w: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Pr="00317DDE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317DDE" w:rsidRDefault="007827E8" w:rsidP="00317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spell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void</w:t>
      </w:r>
      <w:proofErr w:type="spell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main</w:t>
      </w:r>
      <w:proofErr w:type="spell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(</w:t>
      </w:r>
      <w:proofErr w:type="gram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)                      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566E29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</w:t>
      </w: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Pr="00317DDE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317DDE" w:rsidRPr="00317DDE" w:rsidRDefault="00317DDE" w:rsidP="00317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</w:t>
      </w:r>
      <w:proofErr w:type="spellStart"/>
      <w:proofErr w:type="gram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gl_FragColor</w:t>
      </w:r>
      <w:proofErr w:type="spellEnd"/>
      <w:proofErr w:type="gram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= vec4(trace(</w:t>
      </w:r>
      <w:proofErr w:type="spell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u_Eye</w:t>
      </w:r>
      <w:proofErr w:type="spell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, </w:t>
      </w:r>
      <w:proofErr w:type="spell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v_Ray</w:t>
      </w:r>
      <w:proofErr w:type="spell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), 1.0); </w:t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566E29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</w:t>
      </w: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Pr="00317DDE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317DDE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gram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'}</w:t>
      </w:r>
      <w:proofErr w:type="gram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</w:t>
      </w:r>
      <w:r w:rsidR="00566E29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    </w:t>
      </w: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</w:t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="00566E29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</w:t>
      </w: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Pr="00317DDE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;</w:t>
      </w:r>
    </w:p>
    <w:p w:rsidR="007827E8" w:rsidRPr="007827E8" w:rsidRDefault="00317DDE" w:rsidP="007827E8">
      <w:r>
        <w:t xml:space="preserve">O método </w:t>
      </w:r>
      <w:proofErr w:type="gramStart"/>
      <w:r>
        <w:t>trace(</w:t>
      </w:r>
      <w:proofErr w:type="gramEnd"/>
      <w:r>
        <w:t>) é o responsável por calcular o ponto de interseção do raio com o objeto mais próximo da câmera</w:t>
      </w:r>
      <w:r w:rsidR="007827E8">
        <w:t xml:space="preserve">, chamar o método </w:t>
      </w:r>
      <w:proofErr w:type="spellStart"/>
      <w:r w:rsidR="007827E8">
        <w:t>shade</w:t>
      </w:r>
      <w:proofErr w:type="spellEnd"/>
      <w:r w:rsidR="007827E8">
        <w:t>()</w:t>
      </w:r>
      <w:r>
        <w:t xml:space="preserve"> e de fazer o loop para o cálculo da reflexão.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'vec3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trace(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vec3 origin, vec3 direction)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{ 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vec3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fragColor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= vec3(0.0);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vec3 percentage = vec3(1.0);                                                  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   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for (float i = 0.0; i &lt; 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bounces + 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'; i++)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proofErr w:type="gramStart"/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{ 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       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ED1BD6" w:rsidRDefault="007827E8" w:rsidP="00ED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float t = 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infinity + 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';                                                                      </w:t>
      </w:r>
      <w:r w:rsidR="00ED1BD6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</w:t>
      </w:r>
      <w:r w:rsidR="00ED1BD6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="00ED1BD6"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ED1BD6" w:rsidRDefault="00ED1BD6" w:rsidP="00ED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       </w:t>
      </w:r>
      <w:r w:rsidRPr="00ED1BD6">
        <w:rPr>
          <w:rFonts w:ascii="Consolas" w:eastAsia="Times New Roman" w:hAnsi="Consolas" w:cs="Consolas"/>
          <w:b/>
          <w:color w:val="000000"/>
          <w:kern w:val="0"/>
          <w:sz w:val="16"/>
          <w:szCs w:val="16"/>
          <w14:ligatures w14:val="none"/>
        </w:rPr>
        <w:t>Calcula o t da interseção com o objeto mais próximo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 xml:space="preserve">  </w:t>
      </w:r>
      <w:r w:rsidR="007827E8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</w:t>
      </w:r>
      <w:proofErr w:type="gramEnd"/>
      <w:r w:rsidR="007827E8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</w:t>
      </w:r>
    </w:p>
    <w:p w:rsidR="007827E8" w:rsidRPr="007827E8" w:rsidRDefault="00ED1BD6" w:rsidP="00ED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  </w:t>
      </w:r>
      <w:proofErr w:type="gramStart"/>
      <w:r w:rsidR="007827E8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if</w:t>
      </w:r>
      <w:proofErr w:type="gramEnd"/>
      <w:r w:rsidR="007827E8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(t &lt; '</w:t>
      </w:r>
      <w:r w:rsidR="007827E8"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infinity + </w:t>
      </w:r>
      <w:r w:rsidR="007827E8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')                                                      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 </w:t>
      </w:r>
      <w:r w:rsidR="007827E8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="007827E8"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{ 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bool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isReflective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= false;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vec3 dcolor, scolor, normal;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</w:t>
      </w:r>
      <w:proofErr w:type="gramStart"/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+</w:t>
      </w:r>
      <w:proofErr w:type="gramEnd"/>
    </w:p>
    <w:p w:rsidR="007827E8" w:rsidRPr="007827E8" w:rsidRDefault="007827E8" w:rsidP="00ED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vec3 point = origin + t * </w:t>
      </w:r>
      <w:proofErr w:type="spell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direction</w:t>
      </w:r>
      <w:proofErr w:type="spell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;</w:t>
      </w:r>
      <w:proofErr w:type="gramStart"/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ED1BD6" w:rsidP="00ED1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Consolas"/>
          <w:b/>
          <w:color w:val="000000"/>
          <w:kern w:val="0"/>
          <w:sz w:val="16"/>
          <w:szCs w:val="16"/>
          <w14:ligatures w14:val="none"/>
        </w:rPr>
        <w:t xml:space="preserve">            Recupera</w:t>
      </w:r>
      <w:r w:rsidRPr="00ED1BD6">
        <w:rPr>
          <w:rFonts w:ascii="Consolas" w:eastAsia="Times New Roman" w:hAnsi="Consolas" w:cs="Consolas"/>
          <w:b/>
          <w:color w:val="000000"/>
          <w:kern w:val="0"/>
          <w:sz w:val="16"/>
          <w:szCs w:val="16"/>
          <w14:ligatures w14:val="none"/>
        </w:rPr>
        <w:t xml:space="preserve"> a cor</w:t>
      </w:r>
      <w:r>
        <w:rPr>
          <w:rFonts w:ascii="Consolas" w:eastAsia="Times New Roman" w:hAnsi="Consolas" w:cs="Consolas"/>
          <w:b/>
          <w:color w:val="000000"/>
          <w:kern w:val="0"/>
          <w:sz w:val="16"/>
          <w:szCs w:val="16"/>
          <w14:ligatures w14:val="none"/>
        </w:rPr>
        <w:t xml:space="preserve"> difusa e especular, e a</w:t>
      </w:r>
      <w:r w:rsidRPr="00ED1BD6">
        <w:rPr>
          <w:rFonts w:ascii="Consolas" w:eastAsia="Times New Roman" w:hAnsi="Consolas" w:cs="Consolas"/>
          <w:b/>
          <w:color w:val="000000"/>
          <w:kern w:val="0"/>
          <w:sz w:val="16"/>
          <w:szCs w:val="16"/>
          <w14:ligatures w14:val="none"/>
        </w:rPr>
        <w:t xml:space="preserve"> normal do objeto no ponto de </w:t>
      </w:r>
      <w:proofErr w:type="gramStart"/>
      <w:r w:rsidRPr="00ED1BD6">
        <w:rPr>
          <w:rFonts w:ascii="Consolas" w:eastAsia="Times New Roman" w:hAnsi="Consolas" w:cs="Consolas"/>
          <w:b/>
          <w:color w:val="000000"/>
          <w:kern w:val="0"/>
          <w:sz w:val="16"/>
          <w:szCs w:val="16"/>
          <w14:ligatures w14:val="none"/>
        </w:rPr>
        <w:t>interseção</w:t>
      </w:r>
      <w:proofErr w:type="gramEnd"/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vec3 color =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shade(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origin, direction, point, dcolor, scolor, normal);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if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(isReflective)  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{ 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   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fragCol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or</w:t>
      </w:r>
      <w:proofErr w:type="gramEnd"/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+= </w:t>
      </w:r>
      <w:proofErr w:type="spellStart"/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percentage</w:t>
      </w:r>
      <w:proofErr w:type="spellEnd"/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 * (vec3(1.0) -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scolor) * color;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           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}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else               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{ 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   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fragColor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+= percentage * color;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    break;         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}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vec3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toEye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= normalize(point - origin);            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            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direction =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reflect(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toEye, normal);                                                </w:t>
      </w:r>
      <w:r w:rsidR="00ED1BD6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    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origin = point;                                                                           </w:t>
      </w:r>
      <w:r w:rsidR="00ED1BD6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percentage *= scolor;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}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else                   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</w:t>
      </w: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{ 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fragColor += percentage * 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 background + 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';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    break;                                                                                   </w:t>
      </w:r>
      <w:r w:rsidR="00ED1BD6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  <w:r w:rsidR="00ED1BD6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    }               </w:t>
      </w:r>
      <w:r w:rsidR="00ED1BD6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</w:t>
      </w:r>
      <w:r w:rsidR="00ED1BD6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        \n'</w:t>
      </w:r>
      <w:r w:rsidR="00ED1BD6"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  <w:r w:rsidR="00ED1BD6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</w:t>
      </w:r>
      <w:r w:rsidR="00ED1BD6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} </w:t>
      </w:r>
      <w:r w:rsidR="00ED1BD6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   </w:t>
      </w:r>
      <w:r w:rsidR="00ED1BD6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</w:t>
      </w:r>
      <w:r w:rsidR="00ED1BD6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</w:t>
      </w:r>
      <w:r w:rsidR="00ED1BD6"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        \n'</w:t>
      </w:r>
      <w:r w:rsidR="00ED1BD6"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</w:t>
      </w:r>
      <w:proofErr w:type="spell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return</w:t>
      </w:r>
      <w:proofErr w:type="spell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</w:t>
      </w:r>
      <w:proofErr w:type="spell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fragColor</w:t>
      </w:r>
      <w:proofErr w:type="spell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;  </w:t>
      </w:r>
      <w:r w:rsidR="00ED1BD6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 xml:space="preserve"> </w:t>
      </w:r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7827E8" w:rsidRPr="007827E8" w:rsidRDefault="007827E8" w:rsidP="0078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gramStart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'}</w:t>
      </w:r>
      <w:proofErr w:type="gramEnd"/>
      <w:r w:rsidRPr="007827E8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\n'</w:t>
      </w:r>
      <w:r w:rsidRPr="007827E8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8F66D8" w:rsidRDefault="008F66D8" w:rsidP="008F66D8">
      <w:pPr>
        <w:pStyle w:val="Ttulo"/>
        <w:rPr>
          <w:sz w:val="60"/>
          <w:szCs w:val="60"/>
        </w:rPr>
      </w:pPr>
    </w:p>
    <w:p w:rsidR="008F66D8" w:rsidRPr="00B57730" w:rsidRDefault="008F66D8" w:rsidP="008F66D8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820006445"/>
          <w:placeholder>
            <w:docPart w:val="D4AF332A3FC04863B1811F52B5F1A6A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2016259927"/>
        <w:placeholder>
          <w:docPart w:val="ECE536A0A89D49448A48E259692BB8EC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317DDE" w:rsidRDefault="008F66D8" w:rsidP="008F66D8">
          <w:pPr>
            <w:pStyle w:val="Subttulo"/>
          </w:pPr>
          <w:r>
            <w:t>Rendering</w:t>
          </w:r>
        </w:p>
      </w:sdtContent>
    </w:sdt>
    <w:p w:rsidR="00317DDE" w:rsidRDefault="00317DDE" w:rsidP="00317DDE">
      <w:r>
        <w:t xml:space="preserve">O método </w:t>
      </w:r>
      <w:proofErr w:type="spellStart"/>
      <w:proofErr w:type="gramStart"/>
      <w:r>
        <w:t>shade</w:t>
      </w:r>
      <w:proofErr w:type="spellEnd"/>
      <w:r>
        <w:t>(</w:t>
      </w:r>
      <w:proofErr w:type="gramEnd"/>
      <w:r>
        <w:t>) que retorna a cor do pixel relativo as contribuições da luz ambiente, da componente difusa e da componente especular.</w:t>
      </w:r>
    </w:p>
    <w:p w:rsidR="00317DDE" w:rsidRPr="00317DDE" w:rsidRDefault="00317DDE" w:rsidP="00317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14:ligatures w14:val="none"/>
        </w:rPr>
      </w:pPr>
    </w:p>
    <w:p w:rsidR="00317DDE" w:rsidRPr="00317DDE" w:rsidRDefault="00317DDE" w:rsidP="00317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'vec3 </w:t>
      </w:r>
      <w:proofErr w:type="gram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shade(</w:t>
      </w:r>
      <w:proofErr w:type="gram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vec3 origin, vec3 direction, vec3 point, vec3 dcolor, vec3 scol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or, vec3 normal)              </w:t>
      </w: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Pr="00317DDE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317DDE" w:rsidRPr="00317DDE" w:rsidRDefault="00317DDE" w:rsidP="00317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</w:t>
      </w:r>
      <w:proofErr w:type="gram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{ </w:t>
      </w:r>
      <w:proofErr w:type="gram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\n'</w:t>
      </w:r>
      <w:r w:rsidRPr="00317DDE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317DDE" w:rsidRPr="00317DDE" w:rsidRDefault="00317DDE" w:rsidP="00317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vec3 </w:t>
      </w:r>
      <w:proofErr w:type="spellStart"/>
      <w:proofErr w:type="gram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toLight</w:t>
      </w:r>
      <w:proofErr w:type="spellEnd"/>
      <w:proofErr w:type="gram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= vec3(0.0);    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  <w:t xml:space="preserve"> </w:t>
      </w: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Pr="00317DDE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8F66D8" w:rsidRDefault="00317DDE" w:rsidP="008F6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kern w:val="0"/>
          <w:sz w:val="16"/>
          <w:szCs w:val="16"/>
          <w14:ligatures w14:val="none"/>
        </w:rPr>
      </w:pP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vec3 </w:t>
      </w:r>
      <w:proofErr w:type="spellStart"/>
      <w:proofErr w:type="gram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accumulatedColor</w:t>
      </w:r>
      <w:proofErr w:type="spellEnd"/>
      <w:proofErr w:type="gram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= vec3(0.0);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  <w:t xml:space="preserve"> </w:t>
      </w: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Pr="00317DDE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8F66D8" w:rsidRPr="00317DDE" w:rsidRDefault="008F66D8" w:rsidP="008F6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Consolas"/>
          <w:b/>
          <w:color w:val="000000"/>
          <w:kern w:val="0"/>
          <w:sz w:val="16"/>
          <w:szCs w:val="16"/>
          <w14:ligatures w14:val="none"/>
        </w:rPr>
        <w:t xml:space="preserve">    Para cada fonte de luz calcula a componente difusa e especular e soma com a contribuição da luz ambiente</w:t>
      </w:r>
    </w:p>
    <w:p w:rsidR="00317DDE" w:rsidRPr="00317DDE" w:rsidRDefault="00317DDE" w:rsidP="00317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   return </w:t>
      </w:r>
      <w:proofErr w:type="gram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accumulatedColor</w:t>
      </w:r>
      <w:proofErr w:type="gram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;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  <w:t xml:space="preserve">       </w:t>
      </w: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\n'</w:t>
      </w:r>
      <w:r w:rsidRPr="00317DDE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317DDE" w:rsidRPr="00317DDE" w:rsidRDefault="00317DDE" w:rsidP="00317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</w:pPr>
      <w:proofErr w:type="gramStart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'}</w:t>
      </w:r>
      <w:proofErr w:type="gramEnd"/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                                                </w:t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</w:r>
      <w:r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ab/>
        <w:t xml:space="preserve"> </w:t>
      </w:r>
      <w:r w:rsidRPr="00317DDE">
        <w:rPr>
          <w:rFonts w:ascii="Consolas" w:eastAsia="Times New Roman" w:hAnsi="Consolas" w:cs="Consolas"/>
          <w:color w:val="A31515"/>
          <w:kern w:val="0"/>
          <w:sz w:val="16"/>
          <w:szCs w:val="16"/>
          <w14:ligatures w14:val="none"/>
        </w:rPr>
        <w:t>\n'</w:t>
      </w:r>
      <w:r w:rsidRPr="00317DDE">
        <w:rPr>
          <w:rFonts w:ascii="Consolas" w:eastAsia="Times New Roman" w:hAnsi="Consolas" w:cs="Consolas"/>
          <w:color w:val="000000"/>
          <w:kern w:val="0"/>
          <w:sz w:val="16"/>
          <w:szCs w:val="16"/>
          <w14:ligatures w14:val="none"/>
        </w:rPr>
        <w:t> +</w:t>
      </w:r>
    </w:p>
    <w:p w:rsidR="008F66D8" w:rsidRDefault="008F66D8" w:rsidP="008F66D8"/>
    <w:p w:rsidR="008F66D8" w:rsidRDefault="008F66D8" w:rsidP="008F66D8">
      <w:pPr>
        <w:pStyle w:val="Ttulo2"/>
      </w:pPr>
      <w:r>
        <w:t>Contribuição da Luz Ambiente</w:t>
      </w:r>
    </w:p>
    <w:p w:rsidR="008F66D8" w:rsidRDefault="008F66D8" w:rsidP="008F66D8"/>
    <w:p w:rsidR="008F66D8" w:rsidRPr="008F66D8" w:rsidRDefault="008F66D8" w:rsidP="008F66D8">
      <w:r>
        <w:t>Abaixo podemos ver uma imagem da cena apenas com a contribuição da luz ambiente:</w:t>
      </w:r>
    </w:p>
    <w:p w:rsidR="008F66D8" w:rsidRPr="008F66D8" w:rsidRDefault="008F66D8" w:rsidP="008F66D8">
      <w:pPr>
        <w:jc w:val="center"/>
      </w:pPr>
      <w:r>
        <w:rPr>
          <w:noProof/>
        </w:rPr>
        <w:drawing>
          <wp:inline distT="0" distB="0" distL="0" distR="0" wp14:anchorId="491184D8" wp14:editId="402222CB">
            <wp:extent cx="1620000" cy="16200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D8" w:rsidRDefault="008F66D8" w:rsidP="008F66D8"/>
    <w:p w:rsidR="008F66D8" w:rsidRDefault="008F66D8" w:rsidP="008F66D8">
      <w:pPr>
        <w:pStyle w:val="Ttulo2"/>
      </w:pPr>
      <w:r>
        <w:t>Componente Difusa</w:t>
      </w:r>
    </w:p>
    <w:p w:rsidR="008F66D8" w:rsidRDefault="008F66D8" w:rsidP="008F66D8"/>
    <w:p w:rsidR="008F66D8" w:rsidRPr="008F66D8" w:rsidRDefault="008F66D8" w:rsidP="008F66D8">
      <w:r>
        <w:t xml:space="preserve">Abaixo podemos ver </w:t>
      </w:r>
      <w:r w:rsidR="00566E29">
        <w:t>duas</w:t>
      </w:r>
      <w:r>
        <w:t xml:space="preserve"> image</w:t>
      </w:r>
      <w:r w:rsidR="00566E29">
        <w:t>ns</w:t>
      </w:r>
      <w:r>
        <w:t xml:space="preserve"> da cena</w:t>
      </w:r>
      <w:r w:rsidR="00566E29">
        <w:t>. A primeira apenas da componente de reflexão difusa e a segunda</w:t>
      </w:r>
      <w:r>
        <w:t xml:space="preserve"> com a contribuição da luz ambiente </w:t>
      </w:r>
      <w:r w:rsidR="00566E29">
        <w:t>somada com</w:t>
      </w:r>
      <w:r>
        <w:t xml:space="preserve"> a componente de reflexão difusa:</w:t>
      </w:r>
    </w:p>
    <w:p w:rsidR="008F66D8" w:rsidRPr="008F66D8" w:rsidRDefault="00566E29" w:rsidP="008F66D8">
      <w:pPr>
        <w:jc w:val="center"/>
      </w:pPr>
      <w:r>
        <w:rPr>
          <w:noProof/>
        </w:rPr>
        <w:drawing>
          <wp:inline distT="0" distB="0" distL="0" distR="0">
            <wp:extent cx="1620000" cy="16200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DF9">
        <w:t xml:space="preserve">          </w:t>
      </w:r>
      <w:r>
        <w:rPr>
          <w:noProof/>
        </w:rPr>
        <w:drawing>
          <wp:inline distT="0" distB="0" distL="0" distR="0">
            <wp:extent cx="1620000" cy="1620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9" w:rsidRDefault="00566E29" w:rsidP="00566E29">
      <w:pPr>
        <w:pStyle w:val="Ttulo"/>
        <w:rPr>
          <w:sz w:val="60"/>
          <w:szCs w:val="60"/>
        </w:rPr>
      </w:pPr>
    </w:p>
    <w:p w:rsidR="00566E29" w:rsidRPr="00B57730" w:rsidRDefault="00566E29" w:rsidP="00566E29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507097341"/>
          <w:placeholder>
            <w:docPart w:val="2985D1ACC2AD43B5A7543AF56FE6808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843359137"/>
        <w:placeholder>
          <w:docPart w:val="DCE176DEDE404883B68F1B1DF789B15F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566E29" w:rsidRDefault="00566E29" w:rsidP="00566E29">
          <w:pPr>
            <w:pStyle w:val="Subttulo"/>
          </w:pPr>
          <w:r>
            <w:t>Rendering</w:t>
          </w:r>
        </w:p>
      </w:sdtContent>
    </w:sdt>
    <w:p w:rsidR="00566E29" w:rsidRDefault="00566E29" w:rsidP="00566E29">
      <w:pPr>
        <w:pStyle w:val="Ttulo2"/>
      </w:pPr>
      <w:r>
        <w:t>Componente Especular</w:t>
      </w:r>
    </w:p>
    <w:p w:rsidR="00566E29" w:rsidRDefault="00566E29" w:rsidP="00566E29">
      <w:pPr>
        <w:jc w:val="both"/>
      </w:pPr>
    </w:p>
    <w:p w:rsidR="00566E29" w:rsidRDefault="00566E29" w:rsidP="00566E29">
      <w:pPr>
        <w:jc w:val="both"/>
      </w:pPr>
      <w:r>
        <w:t xml:space="preserve">Abaixo podemos ver duas </w:t>
      </w:r>
      <w:r w:rsidR="00C07DF9">
        <w:t>imagens</w:t>
      </w:r>
      <w:r>
        <w:t xml:space="preserve"> da cena. A primeira apenas com a contribuição da componente de reflexão especular e a segunda com a contribuição da luz ambiente somada com a componente de reflexão difusa e com a componente de reflexão especular:</w:t>
      </w:r>
    </w:p>
    <w:p w:rsidR="00C07DF9" w:rsidRDefault="00C07DF9" w:rsidP="00C07DF9">
      <w:pPr>
        <w:jc w:val="center"/>
      </w:pPr>
      <w:r>
        <w:rPr>
          <w:noProof/>
        </w:rPr>
        <w:drawing>
          <wp:inline distT="0" distB="0" distL="0" distR="0">
            <wp:extent cx="1620000" cy="1620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1620000" cy="1620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F9" w:rsidRDefault="00C07DF9" w:rsidP="00C07DF9">
      <w:pPr>
        <w:jc w:val="center"/>
      </w:pPr>
    </w:p>
    <w:p w:rsidR="008F2749" w:rsidRDefault="008F2749" w:rsidP="008F2749">
      <w:pPr>
        <w:pStyle w:val="Ttulo2"/>
      </w:pPr>
      <w:r>
        <w:t>Luz Ambiente + Componente Difusa + Componente Especular</w:t>
      </w:r>
    </w:p>
    <w:p w:rsidR="008F2749" w:rsidRPr="008F2749" w:rsidRDefault="008F2749" w:rsidP="008F2749"/>
    <w:p w:rsidR="008F2749" w:rsidRDefault="008F2749" w:rsidP="008F2749">
      <w:pPr>
        <w:jc w:val="center"/>
      </w:pPr>
      <w:r>
        <w:rPr>
          <w:noProof/>
        </w:rPr>
        <w:drawing>
          <wp:inline distT="0" distB="0" distL="0" distR="0" wp14:anchorId="74FD2981" wp14:editId="2F2E2BC1">
            <wp:extent cx="1260000" cy="12600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E2F0E85" wp14:editId="3E4CB971">
            <wp:extent cx="1260000" cy="12600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072F593" wp14:editId="7543D3DA">
            <wp:extent cx="1260000" cy="12600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49" w:rsidRDefault="008F2749" w:rsidP="008F2749">
      <w:pPr>
        <w:jc w:val="center"/>
      </w:pPr>
      <w:r>
        <w:rPr>
          <w:noProof/>
        </w:rPr>
        <w:drawing>
          <wp:inline distT="0" distB="0" distL="0" distR="0" wp14:anchorId="1D6B2DAC" wp14:editId="33C3E638">
            <wp:extent cx="1800000" cy="18000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49" w:rsidRPr="008F2749" w:rsidRDefault="008F2749" w:rsidP="008F2749"/>
    <w:p w:rsidR="008F2749" w:rsidRDefault="008F2749" w:rsidP="008F2749">
      <w:pPr>
        <w:pStyle w:val="Ttulo"/>
        <w:rPr>
          <w:sz w:val="60"/>
          <w:szCs w:val="60"/>
        </w:rPr>
      </w:pPr>
    </w:p>
    <w:p w:rsidR="008F2749" w:rsidRPr="00B57730" w:rsidRDefault="008F2749" w:rsidP="008F2749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-932127832"/>
          <w:placeholder>
            <w:docPart w:val="D88F4C02AF804963B303EF8A793AAC1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722102690"/>
        <w:placeholder>
          <w:docPart w:val="AC94D3DD6FBE47C2944F080516B9F4B8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8F2749" w:rsidRDefault="008F2749" w:rsidP="008F2749">
          <w:pPr>
            <w:pStyle w:val="Subttulo"/>
          </w:pPr>
          <w:r>
            <w:t>Rendering</w:t>
          </w:r>
        </w:p>
      </w:sdtContent>
    </w:sdt>
    <w:p w:rsidR="00C07DF9" w:rsidRDefault="008F2749" w:rsidP="008F2749">
      <w:pPr>
        <w:pStyle w:val="Ttulo2"/>
      </w:pPr>
      <w:r>
        <w:t xml:space="preserve"> </w:t>
      </w:r>
      <w:r w:rsidR="00C07DF9">
        <w:t>Sombra</w:t>
      </w:r>
    </w:p>
    <w:p w:rsidR="00C07DF9" w:rsidRDefault="00C07DF9" w:rsidP="00C07DF9">
      <w:pPr>
        <w:jc w:val="both"/>
      </w:pPr>
    </w:p>
    <w:p w:rsidR="00C07DF9" w:rsidRDefault="00C07DF9" w:rsidP="00C07DF9">
      <w:pPr>
        <w:jc w:val="both"/>
      </w:pPr>
      <w:r>
        <w:t>Abaixo podemos ver a imagem da cena com a contribuição da luz ambiente somada com a componente de reflexão difusa e com a componente de reflexão especular e também com o cálculo da sombra:</w:t>
      </w:r>
    </w:p>
    <w:p w:rsidR="006A30EF" w:rsidRDefault="00C07DF9" w:rsidP="00C07DF9">
      <w:pPr>
        <w:jc w:val="center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F9" w:rsidRDefault="00C07DF9" w:rsidP="00C07DF9">
      <w:pPr>
        <w:jc w:val="center"/>
      </w:pPr>
    </w:p>
    <w:p w:rsidR="00C07DF9" w:rsidRDefault="00C07DF9" w:rsidP="00C07DF9">
      <w:pPr>
        <w:pStyle w:val="Ttulo2"/>
      </w:pPr>
      <w:r>
        <w:t>Reflexão</w:t>
      </w:r>
    </w:p>
    <w:p w:rsidR="00C07DF9" w:rsidRDefault="00C07DF9" w:rsidP="00C07DF9">
      <w:pPr>
        <w:jc w:val="both"/>
      </w:pPr>
    </w:p>
    <w:p w:rsidR="00C07DF9" w:rsidRDefault="00C07DF9" w:rsidP="00C07DF9">
      <w:pPr>
        <w:jc w:val="both"/>
      </w:pPr>
      <w:r>
        <w:t>Abaixo podemos ver a imagem da cena com a contribuição da luz ambiente somada com a componente de reflexão difusa e com a componente de reflexão especular, com o cálculo da sombra e também com o cálculo dos reflexos:</w:t>
      </w:r>
    </w:p>
    <w:p w:rsidR="00C07DF9" w:rsidRDefault="00C07DF9" w:rsidP="00C07DF9">
      <w:pPr>
        <w:jc w:val="center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8F" w:rsidRDefault="00811B8F" w:rsidP="00C07DF9">
      <w:pPr>
        <w:jc w:val="center"/>
      </w:pPr>
    </w:p>
    <w:p w:rsidR="00811B8F" w:rsidRDefault="00811B8F" w:rsidP="00811B8F">
      <w:pPr>
        <w:pStyle w:val="Ttulo"/>
        <w:rPr>
          <w:sz w:val="60"/>
          <w:szCs w:val="60"/>
        </w:rPr>
      </w:pPr>
    </w:p>
    <w:p w:rsidR="00811B8F" w:rsidRPr="00B57730" w:rsidRDefault="00811B8F" w:rsidP="00811B8F">
      <w:pPr>
        <w:pStyle w:val="Ttulo"/>
        <w:rPr>
          <w:sz w:val="60"/>
          <w:szCs w:val="60"/>
        </w:rPr>
      </w:pPr>
      <w:sdt>
        <w:sdtPr>
          <w:rPr>
            <w:sz w:val="60"/>
            <w:szCs w:val="60"/>
          </w:rPr>
          <w:alias w:val="Título"/>
          <w:id w:val="-215203109"/>
          <w:placeholder>
            <w:docPart w:val="5F647CA9048F476CB18831A5C1E57A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B57730">
            <w:rPr>
              <w:sz w:val="60"/>
              <w:szCs w:val="60"/>
            </w:rPr>
            <w:t>Fundamentos da Computação Gráfica</w:t>
          </w:r>
        </w:sdtContent>
      </w:sdt>
    </w:p>
    <w:sdt>
      <w:sdtPr>
        <w:id w:val="633524523"/>
        <w:placeholder>
          <w:docPart w:val="3FC77E9A73CC4BC1B205F17A539C59A5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811B8F" w:rsidRDefault="00811B8F" w:rsidP="00811B8F">
          <w:pPr>
            <w:pStyle w:val="Subttulo"/>
          </w:pPr>
          <w:r>
            <w:t>Rendering</w:t>
          </w:r>
        </w:p>
      </w:sdtContent>
    </w:sdt>
    <w:p w:rsidR="00811B8F" w:rsidRDefault="00811B8F" w:rsidP="00811B8F">
      <w:pPr>
        <w:pStyle w:val="Ttulo2"/>
      </w:pPr>
      <w:r>
        <w:t>Mais Algumas Cenas</w:t>
      </w:r>
    </w:p>
    <w:p w:rsidR="00811B8F" w:rsidRDefault="00811B8F" w:rsidP="00811B8F"/>
    <w:p w:rsidR="00811B8F" w:rsidRDefault="00811B8F" w:rsidP="00811B8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240000" cy="32400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11B8F" w:rsidRDefault="00811B8F" w:rsidP="00811B8F">
      <w:pPr>
        <w:jc w:val="center"/>
      </w:pPr>
    </w:p>
    <w:p w:rsidR="00811B8F" w:rsidRPr="00811B8F" w:rsidRDefault="00811B8F" w:rsidP="00811B8F">
      <w:pPr>
        <w:jc w:val="center"/>
      </w:pPr>
      <w:r>
        <w:rPr>
          <w:noProof/>
        </w:rPr>
        <w:drawing>
          <wp:inline distT="0" distB="0" distL="0" distR="0">
            <wp:extent cx="3240000" cy="32400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B8F" w:rsidRPr="00811B8F">
      <w:headerReference w:type="even" r:id="rId37"/>
      <w:headerReference w:type="default" r:id="rId38"/>
      <w:footerReference w:type="even" r:id="rId39"/>
      <w:footerReference w:type="default" r:id="rId4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460" w:rsidRDefault="00475460">
      <w:pPr>
        <w:spacing w:after="0" w:line="240" w:lineRule="auto"/>
      </w:pPr>
      <w:r>
        <w:separator/>
      </w:r>
    </w:p>
  </w:endnote>
  <w:endnote w:type="continuationSeparator" w:id="0">
    <w:p w:rsidR="00475460" w:rsidRDefault="0047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B8F" w:rsidRDefault="00811B8F"/>
  <w:p w:rsidR="00811B8F" w:rsidRDefault="00811B8F">
    <w:pPr>
      <w:pStyle w:val="Rodap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E25A06" w:rsidRPr="00E25A06">
      <w:rPr>
        <w:noProof/>
        <w:sz w:val="24"/>
        <w:szCs w:val="24"/>
      </w:rPr>
      <w:t>14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B8F" w:rsidRDefault="00811B8F"/>
  <w:p w:rsidR="00811B8F" w:rsidRDefault="00811B8F">
    <w:pPr>
      <w:pStyle w:val="Rodap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E25A06" w:rsidRPr="00E25A06">
      <w:rPr>
        <w:noProof/>
        <w:sz w:val="24"/>
        <w:szCs w:val="24"/>
      </w:rPr>
      <w:t>13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460" w:rsidRDefault="00475460">
      <w:pPr>
        <w:spacing w:after="0" w:line="240" w:lineRule="auto"/>
      </w:pPr>
      <w:r>
        <w:separator/>
      </w:r>
    </w:p>
  </w:footnote>
  <w:footnote w:type="continuationSeparator" w:id="0">
    <w:p w:rsidR="00475460" w:rsidRDefault="00475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B8F" w:rsidRDefault="00811B8F">
    <w:pPr>
      <w:pStyle w:val="CabealhoPar"/>
    </w:pPr>
    <w:sdt>
      <w:sdt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Fundamentos da Computação Gráfica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B8F" w:rsidRDefault="00811B8F">
    <w:pPr>
      <w:pStyle w:val="Cabealhompar"/>
    </w:pPr>
    <w:sdt>
      <w:sdt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Fundamentos da Computação Gráfica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A7B16FC"/>
    <w:multiLevelType w:val="hybridMultilevel"/>
    <w:tmpl w:val="650CF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30"/>
    <w:rsid w:val="00016C08"/>
    <w:rsid w:val="00040937"/>
    <w:rsid w:val="000434BC"/>
    <w:rsid w:val="000B3B4A"/>
    <w:rsid w:val="000C015E"/>
    <w:rsid w:val="00133395"/>
    <w:rsid w:val="001C6B4F"/>
    <w:rsid w:val="002043A9"/>
    <w:rsid w:val="00233D1D"/>
    <w:rsid w:val="002A70AB"/>
    <w:rsid w:val="002A7224"/>
    <w:rsid w:val="002D36E8"/>
    <w:rsid w:val="00316A94"/>
    <w:rsid w:val="00317DDE"/>
    <w:rsid w:val="00355571"/>
    <w:rsid w:val="003946E5"/>
    <w:rsid w:val="003E55AC"/>
    <w:rsid w:val="00443EB4"/>
    <w:rsid w:val="00454C11"/>
    <w:rsid w:val="00463B31"/>
    <w:rsid w:val="004733EF"/>
    <w:rsid w:val="00475460"/>
    <w:rsid w:val="004E34F1"/>
    <w:rsid w:val="004E745B"/>
    <w:rsid w:val="005169D9"/>
    <w:rsid w:val="00566E29"/>
    <w:rsid w:val="0058698E"/>
    <w:rsid w:val="005B6F1F"/>
    <w:rsid w:val="005D79EC"/>
    <w:rsid w:val="0061359D"/>
    <w:rsid w:val="0068454D"/>
    <w:rsid w:val="006A30EF"/>
    <w:rsid w:val="006A5A89"/>
    <w:rsid w:val="0075234E"/>
    <w:rsid w:val="007827E8"/>
    <w:rsid w:val="007A469F"/>
    <w:rsid w:val="008051D8"/>
    <w:rsid w:val="00811B8F"/>
    <w:rsid w:val="00822FD7"/>
    <w:rsid w:val="00870AED"/>
    <w:rsid w:val="008C124E"/>
    <w:rsid w:val="008F198B"/>
    <w:rsid w:val="008F2749"/>
    <w:rsid w:val="008F66D8"/>
    <w:rsid w:val="00933FE9"/>
    <w:rsid w:val="00941F04"/>
    <w:rsid w:val="00951B72"/>
    <w:rsid w:val="009668E8"/>
    <w:rsid w:val="00977E30"/>
    <w:rsid w:val="009C2E7C"/>
    <w:rsid w:val="00AB6A9E"/>
    <w:rsid w:val="00AC7930"/>
    <w:rsid w:val="00AD3876"/>
    <w:rsid w:val="00B06DD9"/>
    <w:rsid w:val="00B15BE0"/>
    <w:rsid w:val="00B4060D"/>
    <w:rsid w:val="00B57730"/>
    <w:rsid w:val="00B763EB"/>
    <w:rsid w:val="00BA2CC4"/>
    <w:rsid w:val="00BF00EB"/>
    <w:rsid w:val="00C07DF9"/>
    <w:rsid w:val="00C528B8"/>
    <w:rsid w:val="00C75EF5"/>
    <w:rsid w:val="00C802AB"/>
    <w:rsid w:val="00C80FC1"/>
    <w:rsid w:val="00C87BF5"/>
    <w:rsid w:val="00C95EB1"/>
    <w:rsid w:val="00CD0980"/>
    <w:rsid w:val="00D233E2"/>
    <w:rsid w:val="00D2537B"/>
    <w:rsid w:val="00D57A28"/>
    <w:rsid w:val="00D75097"/>
    <w:rsid w:val="00E25A06"/>
    <w:rsid w:val="00E40BD2"/>
    <w:rsid w:val="00E64431"/>
    <w:rsid w:val="00ED1BD6"/>
    <w:rsid w:val="00EE40EA"/>
    <w:rsid w:val="00EE57D0"/>
    <w:rsid w:val="00EF465A"/>
    <w:rsid w:val="00F16595"/>
    <w:rsid w:val="00F51ECC"/>
    <w:rsid w:val="00F92D09"/>
    <w:rsid w:val="00FC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tulo">
    <w:name w:val="Title"/>
    <w:basedOn w:val="Normal"/>
    <w:link w:val="TtuloCh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Sumrio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ia">
    <w:name w:val="Categori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edaEmpresa">
    <w:name w:val="Nome da Empres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RodapPar">
    <w:name w:val="Rodapé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Cabealhompar">
    <w:name w:val="Cabeçalho Í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emEspaamento1">
    <w:name w:val="Sem Espaçamento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6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6595"/>
    <w:rPr>
      <w:rFonts w:ascii="Courier New" w:eastAsia="Times New Roman" w:hAnsi="Courier New" w:cs="Courier New"/>
      <w:kern w:val="0"/>
      <w:sz w:val="2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tulo">
    <w:name w:val="Title"/>
    <w:basedOn w:val="Normal"/>
    <w:link w:val="TtuloCh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Sumrio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ia">
    <w:name w:val="Categori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edaEmpresa">
    <w:name w:val="Nome da Empres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RodapPar">
    <w:name w:val="Rodapé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Cabealhompar">
    <w:name w:val="Cabeçalho Í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emEspaamento1">
    <w:name w:val="Sem Espaçamento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6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6595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AppData\Roaming\Microsoft\Modelos\Medi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426A7ACD6949DBB442520C270C62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505A40-B45E-4904-92A5-E3ED09032388}"/>
      </w:docPartPr>
      <w:docPartBody>
        <w:p w:rsidR="00C31329" w:rsidRDefault="00EE7B60">
          <w:pPr>
            <w:pStyle w:val="06426A7ACD6949DBB442520C270C6240"/>
          </w:pPr>
          <w:r>
            <w:rPr>
              <w:rFonts w:asciiTheme="majorHAnsi" w:eastAsiaTheme="majorEastAsia" w:hAnsiTheme="majorHAnsi" w:cstheme="majorBidi"/>
              <w:caps/>
              <w:color w:val="1F497D" w:themeColor="text2"/>
              <w:sz w:val="110"/>
              <w:szCs w:val="110"/>
            </w:rPr>
            <w:t>[Digite o título do documento]</w:t>
          </w:r>
        </w:p>
      </w:docPartBody>
    </w:docPart>
    <w:docPart>
      <w:docPartPr>
        <w:name w:val="587349E59D2D48D59B56D08DD6323D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E5D9F-D976-44A2-B393-2022F745E622}"/>
      </w:docPartPr>
      <w:docPartBody>
        <w:p w:rsidR="00C31329" w:rsidRDefault="00EE7B60">
          <w:pPr>
            <w:pStyle w:val="587349E59D2D48D59B56D08DD6323D19"/>
          </w:pPr>
          <w:r>
            <w:rPr>
              <w:color w:val="FFFFFF" w:themeColor="background1"/>
              <w:sz w:val="32"/>
              <w:szCs w:val="32"/>
            </w:rPr>
            <w:t>[Escolha a data]</w:t>
          </w:r>
        </w:p>
      </w:docPartBody>
    </w:docPart>
    <w:docPart>
      <w:docPartPr>
        <w:name w:val="ED06A8F8118D46549E5EC30BDB76CF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EB2701-32C2-4ED8-B8C3-25D62A9A8973}"/>
      </w:docPartPr>
      <w:docPartBody>
        <w:p w:rsidR="00C31329" w:rsidRDefault="00EE7B60">
          <w:pPr>
            <w:pStyle w:val="ED06A8F8118D46549E5EC30BDB76CF5C"/>
          </w:pPr>
          <w:r>
            <w:rPr>
              <w:color w:val="FFFFFF" w:themeColor="background1"/>
              <w:sz w:val="40"/>
              <w:szCs w:val="40"/>
            </w:rPr>
            <w:t>[Digite o subtítulo do documento]</w:t>
          </w:r>
        </w:p>
      </w:docPartBody>
    </w:docPart>
    <w:docPart>
      <w:docPartPr>
        <w:name w:val="47283695249049E9A7DD98EDBA456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995C62-0194-41CE-99D9-01A731B1DC00}"/>
      </w:docPartPr>
      <w:docPartBody>
        <w:p w:rsidR="00C31329" w:rsidRDefault="00EE7B60">
          <w:pPr>
            <w:pStyle w:val="47283695249049E9A7DD98EDBA4567BC"/>
          </w:pPr>
          <w:r>
            <w:t>[Digite o título do documento]</w:t>
          </w:r>
        </w:p>
      </w:docPartBody>
    </w:docPart>
    <w:docPart>
      <w:docPartPr>
        <w:name w:val="DE9BBA9DF358465F8DCA0E267F4E66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EAF3D9-23AF-41D0-B4E0-9E750AE756FB}"/>
      </w:docPartPr>
      <w:docPartBody>
        <w:p w:rsidR="00C31329" w:rsidRDefault="00EE7B60">
          <w:pPr>
            <w:pStyle w:val="DE9BBA9DF358465F8DCA0E267F4E6673"/>
          </w:pPr>
          <w:r>
            <w:t>[Digite o subtítulo]</w:t>
          </w:r>
        </w:p>
      </w:docPartBody>
    </w:docPart>
    <w:docPart>
      <w:docPartPr>
        <w:name w:val="C7EFCBE320CD48FDB4212022FD7007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CF6E73-5EA7-4D8A-97BA-3C599D1727B1}"/>
      </w:docPartPr>
      <w:docPartBody>
        <w:p w:rsidR="001F54B0" w:rsidRDefault="00F90CE5" w:rsidP="00F90CE5">
          <w:pPr>
            <w:pStyle w:val="C7EFCBE320CD48FDB4212022FD7007A0"/>
          </w:pPr>
          <w:r>
            <w:t>[Digite o título do documento]</w:t>
          </w:r>
        </w:p>
      </w:docPartBody>
    </w:docPart>
    <w:docPart>
      <w:docPartPr>
        <w:name w:val="E0E9A672B9D64E62945601012D4230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5CAE02-835E-4446-B820-8BFD65E7576B}"/>
      </w:docPartPr>
      <w:docPartBody>
        <w:p w:rsidR="001F54B0" w:rsidRDefault="00F90CE5" w:rsidP="00F90CE5">
          <w:pPr>
            <w:pStyle w:val="E0E9A672B9D64E62945601012D4230A5"/>
          </w:pPr>
          <w:r>
            <w:t>[Digite o subtítulo]</w:t>
          </w:r>
        </w:p>
      </w:docPartBody>
    </w:docPart>
    <w:docPart>
      <w:docPartPr>
        <w:name w:val="86A13049C6E34AC8837FA5AC587287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9FBE9C-CF87-45A2-88CD-04667C08F66E}"/>
      </w:docPartPr>
      <w:docPartBody>
        <w:p w:rsidR="001F54B0" w:rsidRDefault="00F90CE5" w:rsidP="00F90CE5">
          <w:pPr>
            <w:pStyle w:val="86A13049C6E34AC8837FA5AC587287A4"/>
          </w:pPr>
          <w:r>
            <w:t>[Digite o título do documento]</w:t>
          </w:r>
        </w:p>
      </w:docPartBody>
    </w:docPart>
    <w:docPart>
      <w:docPartPr>
        <w:name w:val="687F04F864F34A65986DF6AD692CAF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3FDE67-B500-4DDA-BD15-3B505B1A1C9E}"/>
      </w:docPartPr>
      <w:docPartBody>
        <w:p w:rsidR="001F54B0" w:rsidRDefault="00F90CE5" w:rsidP="00F90CE5">
          <w:pPr>
            <w:pStyle w:val="687F04F864F34A65986DF6AD692CAF71"/>
          </w:pPr>
          <w:r>
            <w:t>[Digite o subtítulo]</w:t>
          </w:r>
        </w:p>
      </w:docPartBody>
    </w:docPart>
    <w:docPart>
      <w:docPartPr>
        <w:name w:val="B78894B8800041A1B588A4CA248367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CF7B39-71F2-4B31-A0C5-96B08D09D0BC}"/>
      </w:docPartPr>
      <w:docPartBody>
        <w:p w:rsidR="001F54B0" w:rsidRDefault="001F54B0" w:rsidP="001F54B0">
          <w:pPr>
            <w:pStyle w:val="B78894B8800041A1B588A4CA2483670B"/>
          </w:pPr>
          <w:r>
            <w:t>[Digite o título do documento]</w:t>
          </w:r>
        </w:p>
      </w:docPartBody>
    </w:docPart>
    <w:docPart>
      <w:docPartPr>
        <w:name w:val="91C5EF3F32714B95AC168CE281579B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05D758-A75E-41F5-8FAE-D01DA68D088D}"/>
      </w:docPartPr>
      <w:docPartBody>
        <w:p w:rsidR="001F54B0" w:rsidRDefault="001F54B0" w:rsidP="001F54B0">
          <w:pPr>
            <w:pStyle w:val="91C5EF3F32714B95AC168CE281579B1A"/>
          </w:pPr>
          <w:r>
            <w:t>[Digite o subtítulo]</w:t>
          </w:r>
        </w:p>
      </w:docPartBody>
    </w:docPart>
    <w:docPart>
      <w:docPartPr>
        <w:name w:val="0ED95FF8776943968FEB7461DECE16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5F405C-F31F-4A7B-B2FD-1A995FBCE0CD}"/>
      </w:docPartPr>
      <w:docPartBody>
        <w:p w:rsidR="001F54B0" w:rsidRDefault="001F54B0" w:rsidP="001F54B0">
          <w:pPr>
            <w:pStyle w:val="0ED95FF8776943968FEB7461DECE1697"/>
          </w:pPr>
          <w:r>
            <w:t>[Digite o título do documento]</w:t>
          </w:r>
        </w:p>
      </w:docPartBody>
    </w:docPart>
    <w:docPart>
      <w:docPartPr>
        <w:name w:val="C229E3B57FA44DBDA197A93EE7EF05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F78FEC-DAFA-4287-8DEF-476A08E83D5C}"/>
      </w:docPartPr>
      <w:docPartBody>
        <w:p w:rsidR="001F54B0" w:rsidRDefault="001F54B0" w:rsidP="001F54B0">
          <w:pPr>
            <w:pStyle w:val="C229E3B57FA44DBDA197A93EE7EF05B7"/>
          </w:pPr>
          <w:r>
            <w:t>[Digite o subtítulo]</w:t>
          </w:r>
        </w:p>
      </w:docPartBody>
    </w:docPart>
    <w:docPart>
      <w:docPartPr>
        <w:name w:val="750AC7A6B5AF48A293528F53B6EEA8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C58A41-2199-4EC5-8F65-C4026A26C5F8}"/>
      </w:docPartPr>
      <w:docPartBody>
        <w:p w:rsidR="001F54B0" w:rsidRDefault="001F54B0" w:rsidP="001F54B0">
          <w:pPr>
            <w:pStyle w:val="750AC7A6B5AF48A293528F53B6EEA8BB"/>
          </w:pPr>
          <w:r>
            <w:t>[Digite o título do documento]</w:t>
          </w:r>
        </w:p>
      </w:docPartBody>
    </w:docPart>
    <w:docPart>
      <w:docPartPr>
        <w:name w:val="CFA7DDC3A5624BB0953DD153D2B434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7EFACA-76C4-4FBE-93EF-A25DED7C69E5}"/>
      </w:docPartPr>
      <w:docPartBody>
        <w:p w:rsidR="001F54B0" w:rsidRDefault="001F54B0" w:rsidP="001F54B0">
          <w:pPr>
            <w:pStyle w:val="CFA7DDC3A5624BB0953DD153D2B43452"/>
          </w:pPr>
          <w:r>
            <w:t>[Digite o subtítulo]</w:t>
          </w:r>
        </w:p>
      </w:docPartBody>
    </w:docPart>
    <w:docPart>
      <w:docPartPr>
        <w:name w:val="B0BE92832D6147219AA225693D56EA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05E9C3-5023-4542-AE36-80870A96FA17}"/>
      </w:docPartPr>
      <w:docPartBody>
        <w:p w:rsidR="001F54B0" w:rsidRDefault="001F54B0" w:rsidP="001F54B0">
          <w:pPr>
            <w:pStyle w:val="B0BE92832D6147219AA225693D56EAC8"/>
          </w:pPr>
          <w:r>
            <w:t>[Digite o título do documento]</w:t>
          </w:r>
        </w:p>
      </w:docPartBody>
    </w:docPart>
    <w:docPart>
      <w:docPartPr>
        <w:name w:val="924922683060481186A16828CEE8E0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29B49A-60C8-4961-90E3-DBD3922D3496}"/>
      </w:docPartPr>
      <w:docPartBody>
        <w:p w:rsidR="001F54B0" w:rsidRDefault="001F54B0" w:rsidP="001F54B0">
          <w:pPr>
            <w:pStyle w:val="924922683060481186A16828CEE8E01A"/>
          </w:pPr>
          <w:r>
            <w:t>[Digite o subtítulo]</w:t>
          </w:r>
        </w:p>
      </w:docPartBody>
    </w:docPart>
    <w:docPart>
      <w:docPartPr>
        <w:name w:val="27F46B9C96B446EC912D67058024A6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676376-CE4C-49B5-BCAB-DF51C2F4AB63}"/>
      </w:docPartPr>
      <w:docPartBody>
        <w:p w:rsidR="001F54B0" w:rsidRDefault="001F54B0" w:rsidP="001F54B0">
          <w:pPr>
            <w:pStyle w:val="27F46B9C96B446EC912D67058024A6BD"/>
          </w:pPr>
          <w:r>
            <w:t>[Digite o título do documento]</w:t>
          </w:r>
        </w:p>
      </w:docPartBody>
    </w:docPart>
    <w:docPart>
      <w:docPartPr>
        <w:name w:val="AC2C044543EC4D509104437399C1EA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5A2E59-0DB5-4FCE-859A-5859B65D231F}"/>
      </w:docPartPr>
      <w:docPartBody>
        <w:p w:rsidR="001F54B0" w:rsidRDefault="001F54B0" w:rsidP="001F54B0">
          <w:pPr>
            <w:pStyle w:val="AC2C044543EC4D509104437399C1EA64"/>
          </w:pPr>
          <w:r>
            <w:t>[Digite o subtítulo]</w:t>
          </w:r>
        </w:p>
      </w:docPartBody>
    </w:docPart>
    <w:docPart>
      <w:docPartPr>
        <w:name w:val="DDD0BC7042FB41E4806C4718101FCC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6E7F3-3654-433A-A72B-A80A04FC1266}"/>
      </w:docPartPr>
      <w:docPartBody>
        <w:p w:rsidR="001F54B0" w:rsidRDefault="001F54B0" w:rsidP="001F54B0">
          <w:pPr>
            <w:pStyle w:val="DDD0BC7042FB41E4806C4718101FCC9E"/>
          </w:pPr>
          <w:r>
            <w:t>[Digite o título do documento]</w:t>
          </w:r>
        </w:p>
      </w:docPartBody>
    </w:docPart>
    <w:docPart>
      <w:docPartPr>
        <w:name w:val="D9D64F65D2984D13BAEE229CEED1F1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196B4-2113-4640-8446-0C5232F005C0}"/>
      </w:docPartPr>
      <w:docPartBody>
        <w:p w:rsidR="001F54B0" w:rsidRDefault="001F54B0" w:rsidP="001F54B0">
          <w:pPr>
            <w:pStyle w:val="D9D64F65D2984D13BAEE229CEED1F144"/>
          </w:pPr>
          <w:r>
            <w:t>[Digite o subtítulo]</w:t>
          </w:r>
        </w:p>
      </w:docPartBody>
    </w:docPart>
    <w:docPart>
      <w:docPartPr>
        <w:name w:val="D57C5C284FF34266B1B78CF09C01AB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3DD952-F33A-423B-A367-777F2380A34E}"/>
      </w:docPartPr>
      <w:docPartBody>
        <w:p w:rsidR="001F54B0" w:rsidRDefault="001F54B0" w:rsidP="001F54B0">
          <w:pPr>
            <w:pStyle w:val="D57C5C284FF34266B1B78CF09C01AB73"/>
          </w:pPr>
          <w:r>
            <w:t>[Digite o título do documento]</w:t>
          </w:r>
        </w:p>
      </w:docPartBody>
    </w:docPart>
    <w:docPart>
      <w:docPartPr>
        <w:name w:val="AC472B7A1B9642E889F676EC2292B0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B6DB89-FAC6-4E13-BA88-D6BCFCE28977}"/>
      </w:docPartPr>
      <w:docPartBody>
        <w:p w:rsidR="001F54B0" w:rsidRDefault="001F54B0" w:rsidP="001F54B0">
          <w:pPr>
            <w:pStyle w:val="AC472B7A1B9642E889F676EC2292B009"/>
          </w:pPr>
          <w:r>
            <w:t>[Digite o subtítulo]</w:t>
          </w:r>
        </w:p>
      </w:docPartBody>
    </w:docPart>
    <w:docPart>
      <w:docPartPr>
        <w:name w:val="D4AF332A3FC04863B1811F52B5F1A6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BB6BC8-CAAC-4D5B-83B4-9A99052F566D}"/>
      </w:docPartPr>
      <w:docPartBody>
        <w:p w:rsidR="001F54B0" w:rsidRDefault="001F54B0" w:rsidP="001F54B0">
          <w:pPr>
            <w:pStyle w:val="D4AF332A3FC04863B1811F52B5F1A6A9"/>
          </w:pPr>
          <w:r>
            <w:t>[Digite o título do documento]</w:t>
          </w:r>
        </w:p>
      </w:docPartBody>
    </w:docPart>
    <w:docPart>
      <w:docPartPr>
        <w:name w:val="ECE536A0A89D49448A48E259692BB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55FCD6-5284-4AB9-9866-043773F8BF7F}"/>
      </w:docPartPr>
      <w:docPartBody>
        <w:p w:rsidR="001F54B0" w:rsidRDefault="001F54B0" w:rsidP="001F54B0">
          <w:pPr>
            <w:pStyle w:val="ECE536A0A89D49448A48E259692BB8EC"/>
          </w:pPr>
          <w:r>
            <w:t>[Digite o subtítulo]</w:t>
          </w:r>
        </w:p>
      </w:docPartBody>
    </w:docPart>
    <w:docPart>
      <w:docPartPr>
        <w:name w:val="2985D1ACC2AD43B5A7543AF56FE680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0BD456-CC0E-4449-B1B3-A0D5B0CCAA7A}"/>
      </w:docPartPr>
      <w:docPartBody>
        <w:p w:rsidR="001F54B0" w:rsidRDefault="001F54B0" w:rsidP="001F54B0">
          <w:pPr>
            <w:pStyle w:val="2985D1ACC2AD43B5A7543AF56FE6808A"/>
          </w:pPr>
          <w:r>
            <w:t>[Digite o título do documento]</w:t>
          </w:r>
        </w:p>
      </w:docPartBody>
    </w:docPart>
    <w:docPart>
      <w:docPartPr>
        <w:name w:val="DCE176DEDE404883B68F1B1DF789B1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0091CD-599D-42A0-BFA9-2EB12D98A09D}"/>
      </w:docPartPr>
      <w:docPartBody>
        <w:p w:rsidR="001F54B0" w:rsidRDefault="001F54B0" w:rsidP="001F54B0">
          <w:pPr>
            <w:pStyle w:val="DCE176DEDE404883B68F1B1DF789B15F"/>
          </w:pPr>
          <w:r>
            <w:t>[Digite o subtítulo]</w:t>
          </w:r>
        </w:p>
      </w:docPartBody>
    </w:docPart>
    <w:docPart>
      <w:docPartPr>
        <w:name w:val="D88F4C02AF804963B303EF8A793AAC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A9891B-8BEC-4CB7-894F-26CC95F16095}"/>
      </w:docPartPr>
      <w:docPartBody>
        <w:p w:rsidR="001F54B0" w:rsidRDefault="001F54B0" w:rsidP="001F54B0">
          <w:pPr>
            <w:pStyle w:val="D88F4C02AF804963B303EF8A793AAC1E"/>
          </w:pPr>
          <w:r>
            <w:t>[Digite o título do documento]</w:t>
          </w:r>
        </w:p>
      </w:docPartBody>
    </w:docPart>
    <w:docPart>
      <w:docPartPr>
        <w:name w:val="AC94D3DD6FBE47C2944F080516B9F4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FC9647-A218-455B-99A6-6905177FB0E4}"/>
      </w:docPartPr>
      <w:docPartBody>
        <w:p w:rsidR="001F54B0" w:rsidRDefault="001F54B0" w:rsidP="001F54B0">
          <w:pPr>
            <w:pStyle w:val="AC94D3DD6FBE47C2944F080516B9F4B8"/>
          </w:pPr>
          <w:r>
            <w:t>[Digite o subtítulo]</w:t>
          </w:r>
        </w:p>
      </w:docPartBody>
    </w:docPart>
    <w:docPart>
      <w:docPartPr>
        <w:name w:val="5F647CA9048F476CB18831A5C1E57A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F223F8-A8D5-4866-92DD-456FC72F0815}"/>
      </w:docPartPr>
      <w:docPartBody>
        <w:p w:rsidR="001F54B0" w:rsidRDefault="001F54B0" w:rsidP="001F54B0">
          <w:pPr>
            <w:pStyle w:val="5F647CA9048F476CB18831A5C1E57A84"/>
          </w:pPr>
          <w:r>
            <w:t>[Digite o título do documento]</w:t>
          </w:r>
        </w:p>
      </w:docPartBody>
    </w:docPart>
    <w:docPart>
      <w:docPartPr>
        <w:name w:val="3FC77E9A73CC4BC1B205F17A539C59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7C4512-7C69-4E58-B932-E8926A1A4FA9}"/>
      </w:docPartPr>
      <w:docPartBody>
        <w:p w:rsidR="001F54B0" w:rsidRDefault="001F54B0" w:rsidP="001F54B0">
          <w:pPr>
            <w:pStyle w:val="3FC77E9A73CC4BC1B205F17A539C59A5"/>
          </w:pPr>
          <w:r>
            <w:t>[Digite o subtítulo]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91"/>
    <w:rsid w:val="001F54B0"/>
    <w:rsid w:val="004055D8"/>
    <w:rsid w:val="00405C6C"/>
    <w:rsid w:val="0049212C"/>
    <w:rsid w:val="007A3691"/>
    <w:rsid w:val="00933F22"/>
    <w:rsid w:val="00C31329"/>
    <w:rsid w:val="00DD3F43"/>
    <w:rsid w:val="00DF7600"/>
    <w:rsid w:val="00EE7B60"/>
    <w:rsid w:val="00F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6426A7ACD6949DBB442520C270C6240">
    <w:name w:val="06426A7ACD6949DBB442520C270C6240"/>
  </w:style>
  <w:style w:type="paragraph" w:customStyle="1" w:styleId="587349E59D2D48D59B56D08DD6323D19">
    <w:name w:val="587349E59D2D48D59B56D08DD6323D19"/>
  </w:style>
  <w:style w:type="paragraph" w:customStyle="1" w:styleId="ED06A8F8118D46549E5EC30BDB76CF5C">
    <w:name w:val="ED06A8F8118D46549E5EC30BDB76CF5C"/>
  </w:style>
  <w:style w:type="paragraph" w:customStyle="1" w:styleId="51D16AA818C34A1AAA7C074A2B77EF7B">
    <w:name w:val="51D16AA818C34A1AAA7C074A2B77EF7B"/>
  </w:style>
  <w:style w:type="paragraph" w:customStyle="1" w:styleId="47283695249049E9A7DD98EDBA4567BC">
    <w:name w:val="47283695249049E9A7DD98EDBA4567BC"/>
  </w:style>
  <w:style w:type="paragraph" w:customStyle="1" w:styleId="DE9BBA9DF358465F8DCA0E267F4E6673">
    <w:name w:val="DE9BBA9DF358465F8DCA0E267F4E6673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A27A7ED54450449CB31559A468EE8BE7">
    <w:name w:val="A27A7ED54450449CB31559A468EE8BE7"/>
  </w:style>
  <w:style w:type="character" w:styleId="TextodoEspaoReservado">
    <w:name w:val="Placeholder Text"/>
    <w:basedOn w:val="Fontepargpadro"/>
    <w:uiPriority w:val="99"/>
    <w:unhideWhenUsed/>
    <w:rsid w:val="001F54B0"/>
    <w:rPr>
      <w:color w:val="808080"/>
    </w:rPr>
  </w:style>
  <w:style w:type="paragraph" w:customStyle="1" w:styleId="4A1031EF4BCB4758B9862B0BFE7A3EAF">
    <w:name w:val="4A1031EF4BCB4758B9862B0BFE7A3EAF"/>
    <w:rsid w:val="007A3691"/>
  </w:style>
  <w:style w:type="paragraph" w:customStyle="1" w:styleId="B172E34E7A14488785EF425CE4BF9554">
    <w:name w:val="B172E34E7A14488785EF425CE4BF9554"/>
    <w:rsid w:val="007A3691"/>
  </w:style>
  <w:style w:type="paragraph" w:customStyle="1" w:styleId="C87C3EAB7116434288C279EBFA49AF1C">
    <w:name w:val="C87C3EAB7116434288C279EBFA49AF1C"/>
    <w:rsid w:val="007A3691"/>
  </w:style>
  <w:style w:type="paragraph" w:customStyle="1" w:styleId="59028806194741C4B234BB80FC56F2A9">
    <w:name w:val="59028806194741C4B234BB80FC56F2A9"/>
    <w:rsid w:val="007A3691"/>
  </w:style>
  <w:style w:type="paragraph" w:customStyle="1" w:styleId="F12E897FE31E438FBAF3D43A94A4A89D">
    <w:name w:val="F12E897FE31E438FBAF3D43A94A4A89D"/>
    <w:rsid w:val="007A3691"/>
  </w:style>
  <w:style w:type="paragraph" w:customStyle="1" w:styleId="F1565516431E44B4B0F4E68E44A6B78F">
    <w:name w:val="F1565516431E44B4B0F4E68E44A6B78F"/>
    <w:rsid w:val="007A3691"/>
  </w:style>
  <w:style w:type="paragraph" w:customStyle="1" w:styleId="EA6BFA5819F342099E992D7C507E456E">
    <w:name w:val="EA6BFA5819F342099E992D7C507E456E"/>
    <w:rsid w:val="00C31329"/>
  </w:style>
  <w:style w:type="paragraph" w:customStyle="1" w:styleId="3028254E8C734BE3A307DAAFFCA23813">
    <w:name w:val="3028254E8C734BE3A307DAAFFCA23813"/>
    <w:rsid w:val="00C31329"/>
  </w:style>
  <w:style w:type="paragraph" w:customStyle="1" w:styleId="D4F33F32C3B844F3B07EAC0CB769FACB">
    <w:name w:val="D4F33F32C3B844F3B07EAC0CB769FACB"/>
    <w:rsid w:val="00C31329"/>
  </w:style>
  <w:style w:type="paragraph" w:customStyle="1" w:styleId="B6D71D2637A24C4093B532118CD03377">
    <w:name w:val="B6D71D2637A24C4093B532118CD03377"/>
    <w:rsid w:val="00C31329"/>
  </w:style>
  <w:style w:type="paragraph" w:customStyle="1" w:styleId="CA630C42E5A94CABA972F15FBB1925D2">
    <w:name w:val="CA630C42E5A94CABA972F15FBB1925D2"/>
    <w:rsid w:val="004055D8"/>
  </w:style>
  <w:style w:type="paragraph" w:customStyle="1" w:styleId="B5BF1E394F4D4275BF4092A2375AB368">
    <w:name w:val="B5BF1E394F4D4275BF4092A2375AB368"/>
    <w:rsid w:val="004055D8"/>
  </w:style>
  <w:style w:type="paragraph" w:customStyle="1" w:styleId="C7EFCBE320CD48FDB4212022FD7007A0">
    <w:name w:val="C7EFCBE320CD48FDB4212022FD7007A0"/>
    <w:rsid w:val="00F90CE5"/>
  </w:style>
  <w:style w:type="paragraph" w:customStyle="1" w:styleId="E0E9A672B9D64E62945601012D4230A5">
    <w:name w:val="E0E9A672B9D64E62945601012D4230A5"/>
    <w:rsid w:val="00F90CE5"/>
  </w:style>
  <w:style w:type="paragraph" w:customStyle="1" w:styleId="806CC51AE6ED4F769EED3F37EE4E6C07">
    <w:name w:val="806CC51AE6ED4F769EED3F37EE4E6C07"/>
    <w:rsid w:val="00F90CE5"/>
  </w:style>
  <w:style w:type="paragraph" w:customStyle="1" w:styleId="7D69D07761874AA2B7336714E090C77B">
    <w:name w:val="7D69D07761874AA2B7336714E090C77B"/>
    <w:rsid w:val="00F90CE5"/>
  </w:style>
  <w:style w:type="paragraph" w:customStyle="1" w:styleId="86A13049C6E34AC8837FA5AC587287A4">
    <w:name w:val="86A13049C6E34AC8837FA5AC587287A4"/>
    <w:rsid w:val="00F90CE5"/>
  </w:style>
  <w:style w:type="paragraph" w:customStyle="1" w:styleId="687F04F864F34A65986DF6AD692CAF71">
    <w:name w:val="687F04F864F34A65986DF6AD692CAF71"/>
    <w:rsid w:val="00F90CE5"/>
  </w:style>
  <w:style w:type="paragraph" w:customStyle="1" w:styleId="B78894B8800041A1B588A4CA2483670B">
    <w:name w:val="B78894B8800041A1B588A4CA2483670B"/>
    <w:rsid w:val="001F54B0"/>
  </w:style>
  <w:style w:type="paragraph" w:customStyle="1" w:styleId="91C5EF3F32714B95AC168CE281579B1A">
    <w:name w:val="91C5EF3F32714B95AC168CE281579B1A"/>
    <w:rsid w:val="001F54B0"/>
  </w:style>
  <w:style w:type="paragraph" w:customStyle="1" w:styleId="C5DCB43DF6ED48ED87DED1A8C6B2AA7A">
    <w:name w:val="C5DCB43DF6ED48ED87DED1A8C6B2AA7A"/>
    <w:rsid w:val="001F54B0"/>
  </w:style>
  <w:style w:type="paragraph" w:customStyle="1" w:styleId="7E7954BFBA1649359815214F366F5069">
    <w:name w:val="7E7954BFBA1649359815214F366F5069"/>
    <w:rsid w:val="001F54B0"/>
  </w:style>
  <w:style w:type="paragraph" w:customStyle="1" w:styleId="0ED95FF8776943968FEB7461DECE1697">
    <w:name w:val="0ED95FF8776943968FEB7461DECE1697"/>
    <w:rsid w:val="001F54B0"/>
  </w:style>
  <w:style w:type="paragraph" w:customStyle="1" w:styleId="C229E3B57FA44DBDA197A93EE7EF05B7">
    <w:name w:val="C229E3B57FA44DBDA197A93EE7EF05B7"/>
    <w:rsid w:val="001F54B0"/>
  </w:style>
  <w:style w:type="paragraph" w:customStyle="1" w:styleId="750AC7A6B5AF48A293528F53B6EEA8BB">
    <w:name w:val="750AC7A6B5AF48A293528F53B6EEA8BB"/>
    <w:rsid w:val="001F54B0"/>
  </w:style>
  <w:style w:type="paragraph" w:customStyle="1" w:styleId="CFA7DDC3A5624BB0953DD153D2B43452">
    <w:name w:val="CFA7DDC3A5624BB0953DD153D2B43452"/>
    <w:rsid w:val="001F54B0"/>
  </w:style>
  <w:style w:type="paragraph" w:customStyle="1" w:styleId="B0BE92832D6147219AA225693D56EAC8">
    <w:name w:val="B0BE92832D6147219AA225693D56EAC8"/>
    <w:rsid w:val="001F54B0"/>
  </w:style>
  <w:style w:type="paragraph" w:customStyle="1" w:styleId="924922683060481186A16828CEE8E01A">
    <w:name w:val="924922683060481186A16828CEE8E01A"/>
    <w:rsid w:val="001F54B0"/>
  </w:style>
  <w:style w:type="paragraph" w:customStyle="1" w:styleId="27F46B9C96B446EC912D67058024A6BD">
    <w:name w:val="27F46B9C96B446EC912D67058024A6BD"/>
    <w:rsid w:val="001F54B0"/>
  </w:style>
  <w:style w:type="paragraph" w:customStyle="1" w:styleId="AC2C044543EC4D509104437399C1EA64">
    <w:name w:val="AC2C044543EC4D509104437399C1EA64"/>
    <w:rsid w:val="001F54B0"/>
  </w:style>
  <w:style w:type="paragraph" w:customStyle="1" w:styleId="DDD0BC7042FB41E4806C4718101FCC9E">
    <w:name w:val="DDD0BC7042FB41E4806C4718101FCC9E"/>
    <w:rsid w:val="001F54B0"/>
  </w:style>
  <w:style w:type="paragraph" w:customStyle="1" w:styleId="D9D64F65D2984D13BAEE229CEED1F144">
    <w:name w:val="D9D64F65D2984D13BAEE229CEED1F144"/>
    <w:rsid w:val="001F54B0"/>
  </w:style>
  <w:style w:type="paragraph" w:customStyle="1" w:styleId="D57C5C284FF34266B1B78CF09C01AB73">
    <w:name w:val="D57C5C284FF34266B1B78CF09C01AB73"/>
    <w:rsid w:val="001F54B0"/>
  </w:style>
  <w:style w:type="paragraph" w:customStyle="1" w:styleId="AC472B7A1B9642E889F676EC2292B009">
    <w:name w:val="AC472B7A1B9642E889F676EC2292B009"/>
    <w:rsid w:val="001F54B0"/>
  </w:style>
  <w:style w:type="paragraph" w:customStyle="1" w:styleId="D4AF332A3FC04863B1811F52B5F1A6A9">
    <w:name w:val="D4AF332A3FC04863B1811F52B5F1A6A9"/>
    <w:rsid w:val="001F54B0"/>
  </w:style>
  <w:style w:type="paragraph" w:customStyle="1" w:styleId="ECE536A0A89D49448A48E259692BB8EC">
    <w:name w:val="ECE536A0A89D49448A48E259692BB8EC"/>
    <w:rsid w:val="001F54B0"/>
  </w:style>
  <w:style w:type="paragraph" w:customStyle="1" w:styleId="2985D1ACC2AD43B5A7543AF56FE6808A">
    <w:name w:val="2985D1ACC2AD43B5A7543AF56FE6808A"/>
    <w:rsid w:val="001F54B0"/>
  </w:style>
  <w:style w:type="paragraph" w:customStyle="1" w:styleId="DCE176DEDE404883B68F1B1DF789B15F">
    <w:name w:val="DCE176DEDE404883B68F1B1DF789B15F"/>
    <w:rsid w:val="001F54B0"/>
  </w:style>
  <w:style w:type="paragraph" w:customStyle="1" w:styleId="B3EAF527834541E58523A89CA0CA5DBC">
    <w:name w:val="B3EAF527834541E58523A89CA0CA5DBC"/>
    <w:rsid w:val="001F54B0"/>
  </w:style>
  <w:style w:type="paragraph" w:customStyle="1" w:styleId="C7A46D01881B43DBA6A2A25509A90B1C">
    <w:name w:val="C7A46D01881B43DBA6A2A25509A90B1C"/>
    <w:rsid w:val="001F54B0"/>
  </w:style>
  <w:style w:type="paragraph" w:customStyle="1" w:styleId="D88F4C02AF804963B303EF8A793AAC1E">
    <w:name w:val="D88F4C02AF804963B303EF8A793AAC1E"/>
    <w:rsid w:val="001F54B0"/>
  </w:style>
  <w:style w:type="paragraph" w:customStyle="1" w:styleId="AC94D3DD6FBE47C2944F080516B9F4B8">
    <w:name w:val="AC94D3DD6FBE47C2944F080516B9F4B8"/>
    <w:rsid w:val="001F54B0"/>
  </w:style>
  <w:style w:type="paragraph" w:customStyle="1" w:styleId="5F647CA9048F476CB18831A5C1E57A84">
    <w:name w:val="5F647CA9048F476CB18831A5C1E57A84"/>
    <w:rsid w:val="001F54B0"/>
  </w:style>
  <w:style w:type="paragraph" w:customStyle="1" w:styleId="3FC77E9A73CC4BC1B205F17A539C59A5">
    <w:name w:val="3FC77E9A73CC4BC1B205F17A539C59A5"/>
    <w:rsid w:val="001F54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6426A7ACD6949DBB442520C270C6240">
    <w:name w:val="06426A7ACD6949DBB442520C270C6240"/>
  </w:style>
  <w:style w:type="paragraph" w:customStyle="1" w:styleId="587349E59D2D48D59B56D08DD6323D19">
    <w:name w:val="587349E59D2D48D59B56D08DD6323D19"/>
  </w:style>
  <w:style w:type="paragraph" w:customStyle="1" w:styleId="ED06A8F8118D46549E5EC30BDB76CF5C">
    <w:name w:val="ED06A8F8118D46549E5EC30BDB76CF5C"/>
  </w:style>
  <w:style w:type="paragraph" w:customStyle="1" w:styleId="51D16AA818C34A1AAA7C074A2B77EF7B">
    <w:name w:val="51D16AA818C34A1AAA7C074A2B77EF7B"/>
  </w:style>
  <w:style w:type="paragraph" w:customStyle="1" w:styleId="47283695249049E9A7DD98EDBA4567BC">
    <w:name w:val="47283695249049E9A7DD98EDBA4567BC"/>
  </w:style>
  <w:style w:type="paragraph" w:customStyle="1" w:styleId="DE9BBA9DF358465F8DCA0E267F4E6673">
    <w:name w:val="DE9BBA9DF358465F8DCA0E267F4E6673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A27A7ED54450449CB31559A468EE8BE7">
    <w:name w:val="A27A7ED54450449CB31559A468EE8BE7"/>
  </w:style>
  <w:style w:type="character" w:styleId="TextodoEspaoReservado">
    <w:name w:val="Placeholder Text"/>
    <w:basedOn w:val="Fontepargpadro"/>
    <w:uiPriority w:val="99"/>
    <w:unhideWhenUsed/>
    <w:rsid w:val="001F54B0"/>
    <w:rPr>
      <w:color w:val="808080"/>
    </w:rPr>
  </w:style>
  <w:style w:type="paragraph" w:customStyle="1" w:styleId="4A1031EF4BCB4758B9862B0BFE7A3EAF">
    <w:name w:val="4A1031EF4BCB4758B9862B0BFE7A3EAF"/>
    <w:rsid w:val="007A3691"/>
  </w:style>
  <w:style w:type="paragraph" w:customStyle="1" w:styleId="B172E34E7A14488785EF425CE4BF9554">
    <w:name w:val="B172E34E7A14488785EF425CE4BF9554"/>
    <w:rsid w:val="007A3691"/>
  </w:style>
  <w:style w:type="paragraph" w:customStyle="1" w:styleId="C87C3EAB7116434288C279EBFA49AF1C">
    <w:name w:val="C87C3EAB7116434288C279EBFA49AF1C"/>
    <w:rsid w:val="007A3691"/>
  </w:style>
  <w:style w:type="paragraph" w:customStyle="1" w:styleId="59028806194741C4B234BB80FC56F2A9">
    <w:name w:val="59028806194741C4B234BB80FC56F2A9"/>
    <w:rsid w:val="007A3691"/>
  </w:style>
  <w:style w:type="paragraph" w:customStyle="1" w:styleId="F12E897FE31E438FBAF3D43A94A4A89D">
    <w:name w:val="F12E897FE31E438FBAF3D43A94A4A89D"/>
    <w:rsid w:val="007A3691"/>
  </w:style>
  <w:style w:type="paragraph" w:customStyle="1" w:styleId="F1565516431E44B4B0F4E68E44A6B78F">
    <w:name w:val="F1565516431E44B4B0F4E68E44A6B78F"/>
    <w:rsid w:val="007A3691"/>
  </w:style>
  <w:style w:type="paragraph" w:customStyle="1" w:styleId="EA6BFA5819F342099E992D7C507E456E">
    <w:name w:val="EA6BFA5819F342099E992D7C507E456E"/>
    <w:rsid w:val="00C31329"/>
  </w:style>
  <w:style w:type="paragraph" w:customStyle="1" w:styleId="3028254E8C734BE3A307DAAFFCA23813">
    <w:name w:val="3028254E8C734BE3A307DAAFFCA23813"/>
    <w:rsid w:val="00C31329"/>
  </w:style>
  <w:style w:type="paragraph" w:customStyle="1" w:styleId="D4F33F32C3B844F3B07EAC0CB769FACB">
    <w:name w:val="D4F33F32C3B844F3B07EAC0CB769FACB"/>
    <w:rsid w:val="00C31329"/>
  </w:style>
  <w:style w:type="paragraph" w:customStyle="1" w:styleId="B6D71D2637A24C4093B532118CD03377">
    <w:name w:val="B6D71D2637A24C4093B532118CD03377"/>
    <w:rsid w:val="00C31329"/>
  </w:style>
  <w:style w:type="paragraph" w:customStyle="1" w:styleId="CA630C42E5A94CABA972F15FBB1925D2">
    <w:name w:val="CA630C42E5A94CABA972F15FBB1925D2"/>
    <w:rsid w:val="004055D8"/>
  </w:style>
  <w:style w:type="paragraph" w:customStyle="1" w:styleId="B5BF1E394F4D4275BF4092A2375AB368">
    <w:name w:val="B5BF1E394F4D4275BF4092A2375AB368"/>
    <w:rsid w:val="004055D8"/>
  </w:style>
  <w:style w:type="paragraph" w:customStyle="1" w:styleId="C7EFCBE320CD48FDB4212022FD7007A0">
    <w:name w:val="C7EFCBE320CD48FDB4212022FD7007A0"/>
    <w:rsid w:val="00F90CE5"/>
  </w:style>
  <w:style w:type="paragraph" w:customStyle="1" w:styleId="E0E9A672B9D64E62945601012D4230A5">
    <w:name w:val="E0E9A672B9D64E62945601012D4230A5"/>
    <w:rsid w:val="00F90CE5"/>
  </w:style>
  <w:style w:type="paragraph" w:customStyle="1" w:styleId="806CC51AE6ED4F769EED3F37EE4E6C07">
    <w:name w:val="806CC51AE6ED4F769EED3F37EE4E6C07"/>
    <w:rsid w:val="00F90CE5"/>
  </w:style>
  <w:style w:type="paragraph" w:customStyle="1" w:styleId="7D69D07761874AA2B7336714E090C77B">
    <w:name w:val="7D69D07761874AA2B7336714E090C77B"/>
    <w:rsid w:val="00F90CE5"/>
  </w:style>
  <w:style w:type="paragraph" w:customStyle="1" w:styleId="86A13049C6E34AC8837FA5AC587287A4">
    <w:name w:val="86A13049C6E34AC8837FA5AC587287A4"/>
    <w:rsid w:val="00F90CE5"/>
  </w:style>
  <w:style w:type="paragraph" w:customStyle="1" w:styleId="687F04F864F34A65986DF6AD692CAF71">
    <w:name w:val="687F04F864F34A65986DF6AD692CAF71"/>
    <w:rsid w:val="00F90CE5"/>
  </w:style>
  <w:style w:type="paragraph" w:customStyle="1" w:styleId="B78894B8800041A1B588A4CA2483670B">
    <w:name w:val="B78894B8800041A1B588A4CA2483670B"/>
    <w:rsid w:val="001F54B0"/>
  </w:style>
  <w:style w:type="paragraph" w:customStyle="1" w:styleId="91C5EF3F32714B95AC168CE281579B1A">
    <w:name w:val="91C5EF3F32714B95AC168CE281579B1A"/>
    <w:rsid w:val="001F54B0"/>
  </w:style>
  <w:style w:type="paragraph" w:customStyle="1" w:styleId="C5DCB43DF6ED48ED87DED1A8C6B2AA7A">
    <w:name w:val="C5DCB43DF6ED48ED87DED1A8C6B2AA7A"/>
    <w:rsid w:val="001F54B0"/>
  </w:style>
  <w:style w:type="paragraph" w:customStyle="1" w:styleId="7E7954BFBA1649359815214F366F5069">
    <w:name w:val="7E7954BFBA1649359815214F366F5069"/>
    <w:rsid w:val="001F54B0"/>
  </w:style>
  <w:style w:type="paragraph" w:customStyle="1" w:styleId="0ED95FF8776943968FEB7461DECE1697">
    <w:name w:val="0ED95FF8776943968FEB7461DECE1697"/>
    <w:rsid w:val="001F54B0"/>
  </w:style>
  <w:style w:type="paragraph" w:customStyle="1" w:styleId="C229E3B57FA44DBDA197A93EE7EF05B7">
    <w:name w:val="C229E3B57FA44DBDA197A93EE7EF05B7"/>
    <w:rsid w:val="001F54B0"/>
  </w:style>
  <w:style w:type="paragraph" w:customStyle="1" w:styleId="750AC7A6B5AF48A293528F53B6EEA8BB">
    <w:name w:val="750AC7A6B5AF48A293528F53B6EEA8BB"/>
    <w:rsid w:val="001F54B0"/>
  </w:style>
  <w:style w:type="paragraph" w:customStyle="1" w:styleId="CFA7DDC3A5624BB0953DD153D2B43452">
    <w:name w:val="CFA7DDC3A5624BB0953DD153D2B43452"/>
    <w:rsid w:val="001F54B0"/>
  </w:style>
  <w:style w:type="paragraph" w:customStyle="1" w:styleId="B0BE92832D6147219AA225693D56EAC8">
    <w:name w:val="B0BE92832D6147219AA225693D56EAC8"/>
    <w:rsid w:val="001F54B0"/>
  </w:style>
  <w:style w:type="paragraph" w:customStyle="1" w:styleId="924922683060481186A16828CEE8E01A">
    <w:name w:val="924922683060481186A16828CEE8E01A"/>
    <w:rsid w:val="001F54B0"/>
  </w:style>
  <w:style w:type="paragraph" w:customStyle="1" w:styleId="27F46B9C96B446EC912D67058024A6BD">
    <w:name w:val="27F46B9C96B446EC912D67058024A6BD"/>
    <w:rsid w:val="001F54B0"/>
  </w:style>
  <w:style w:type="paragraph" w:customStyle="1" w:styleId="AC2C044543EC4D509104437399C1EA64">
    <w:name w:val="AC2C044543EC4D509104437399C1EA64"/>
    <w:rsid w:val="001F54B0"/>
  </w:style>
  <w:style w:type="paragraph" w:customStyle="1" w:styleId="DDD0BC7042FB41E4806C4718101FCC9E">
    <w:name w:val="DDD0BC7042FB41E4806C4718101FCC9E"/>
    <w:rsid w:val="001F54B0"/>
  </w:style>
  <w:style w:type="paragraph" w:customStyle="1" w:styleId="D9D64F65D2984D13BAEE229CEED1F144">
    <w:name w:val="D9D64F65D2984D13BAEE229CEED1F144"/>
    <w:rsid w:val="001F54B0"/>
  </w:style>
  <w:style w:type="paragraph" w:customStyle="1" w:styleId="D57C5C284FF34266B1B78CF09C01AB73">
    <w:name w:val="D57C5C284FF34266B1B78CF09C01AB73"/>
    <w:rsid w:val="001F54B0"/>
  </w:style>
  <w:style w:type="paragraph" w:customStyle="1" w:styleId="AC472B7A1B9642E889F676EC2292B009">
    <w:name w:val="AC472B7A1B9642E889F676EC2292B009"/>
    <w:rsid w:val="001F54B0"/>
  </w:style>
  <w:style w:type="paragraph" w:customStyle="1" w:styleId="D4AF332A3FC04863B1811F52B5F1A6A9">
    <w:name w:val="D4AF332A3FC04863B1811F52B5F1A6A9"/>
    <w:rsid w:val="001F54B0"/>
  </w:style>
  <w:style w:type="paragraph" w:customStyle="1" w:styleId="ECE536A0A89D49448A48E259692BB8EC">
    <w:name w:val="ECE536A0A89D49448A48E259692BB8EC"/>
    <w:rsid w:val="001F54B0"/>
  </w:style>
  <w:style w:type="paragraph" w:customStyle="1" w:styleId="2985D1ACC2AD43B5A7543AF56FE6808A">
    <w:name w:val="2985D1ACC2AD43B5A7543AF56FE6808A"/>
    <w:rsid w:val="001F54B0"/>
  </w:style>
  <w:style w:type="paragraph" w:customStyle="1" w:styleId="DCE176DEDE404883B68F1B1DF789B15F">
    <w:name w:val="DCE176DEDE404883B68F1B1DF789B15F"/>
    <w:rsid w:val="001F54B0"/>
  </w:style>
  <w:style w:type="paragraph" w:customStyle="1" w:styleId="B3EAF527834541E58523A89CA0CA5DBC">
    <w:name w:val="B3EAF527834541E58523A89CA0CA5DBC"/>
    <w:rsid w:val="001F54B0"/>
  </w:style>
  <w:style w:type="paragraph" w:customStyle="1" w:styleId="C7A46D01881B43DBA6A2A25509A90B1C">
    <w:name w:val="C7A46D01881B43DBA6A2A25509A90B1C"/>
    <w:rsid w:val="001F54B0"/>
  </w:style>
  <w:style w:type="paragraph" w:customStyle="1" w:styleId="D88F4C02AF804963B303EF8A793AAC1E">
    <w:name w:val="D88F4C02AF804963B303EF8A793AAC1E"/>
    <w:rsid w:val="001F54B0"/>
  </w:style>
  <w:style w:type="paragraph" w:customStyle="1" w:styleId="AC94D3DD6FBE47C2944F080516B9F4B8">
    <w:name w:val="AC94D3DD6FBE47C2944F080516B9F4B8"/>
    <w:rsid w:val="001F54B0"/>
  </w:style>
  <w:style w:type="paragraph" w:customStyle="1" w:styleId="5F647CA9048F476CB18831A5C1E57A84">
    <w:name w:val="5F647CA9048F476CB18831A5C1E57A84"/>
    <w:rsid w:val="001F54B0"/>
  </w:style>
  <w:style w:type="paragraph" w:customStyle="1" w:styleId="3FC77E9A73CC4BC1B205F17A539C59A5">
    <w:name w:val="3FC77E9A73CC4BC1B205F17A539C59A5"/>
    <w:rsid w:val="001F5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8.jpeg"/><Relationship Id="rId1" Type="http://schemas.openxmlformats.org/officeDocument/2006/relationships/image" Target="../media/image27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2014-06-16T00:00:00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D10E943-9264-438A-9E29-151406D929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MedianReport.dotx</Template>
  <TotalTime>893</TotalTime>
  <Pages>15</Pages>
  <Words>2403</Words>
  <Characters>12981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Fundamentos da Computação Gráfica</vt:lpstr>
      <vt:lpstr/>
    </vt:vector>
  </TitlesOfParts>
  <Company/>
  <LinksUpToDate>false</LinksUpToDate>
  <CharactersWithSpaces>15354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da Computação Gráfica</dc:title>
  <dc:subject>Rendering</dc:subject>
  <dc:creator>Leonardo Nascimento</dc:creator>
  <cp:lastModifiedBy>Leonardo Nascimento</cp:lastModifiedBy>
  <cp:revision>43</cp:revision>
  <dcterms:created xsi:type="dcterms:W3CDTF">2014-05-27T20:39:00Z</dcterms:created>
  <dcterms:modified xsi:type="dcterms:W3CDTF">2014-06-18T20:00:00Z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